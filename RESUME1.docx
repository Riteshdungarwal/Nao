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9F" w:rsidRDefault="004E639F" w:rsidP="00F9360B">
      <w:pPr>
        <w:spacing w:line="24" w:lineRule="auto"/>
        <w:rPr>
          <w:b/>
          <w:position w:val="-12"/>
          <w:sz w:val="21"/>
          <w:szCs w:val="21"/>
          <w:vertAlign w:val="subscript"/>
        </w:rPr>
      </w:pPr>
    </w:p>
    <w:p w:rsidR="00942A48" w:rsidRPr="00722C59" w:rsidRDefault="00942A48" w:rsidP="00F9360B">
      <w:pPr>
        <w:spacing w:line="24" w:lineRule="auto"/>
        <w:rPr>
          <w:b/>
          <w:position w:val="-12"/>
          <w:sz w:val="21"/>
          <w:szCs w:val="21"/>
          <w:vertAlign w:val="subscript"/>
        </w:rPr>
      </w:pPr>
    </w:p>
    <w:tbl>
      <w:tblPr>
        <w:tblW w:w="11088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17"/>
        <w:gridCol w:w="1182"/>
        <w:gridCol w:w="818"/>
        <w:gridCol w:w="454"/>
        <w:gridCol w:w="1000"/>
        <w:gridCol w:w="3181"/>
        <w:gridCol w:w="2636"/>
      </w:tblGrid>
      <w:tr w:rsidR="0000198E" w:rsidRPr="00C46920" w:rsidTr="00465FE5">
        <w:trPr>
          <w:trHeight w:val="324"/>
          <w:tblHeader/>
        </w:trPr>
        <w:tc>
          <w:tcPr>
            <w:tcW w:w="11088" w:type="dxa"/>
            <w:gridSpan w:val="7"/>
            <w:tcBorders>
              <w:bottom w:val="single" w:sz="6" w:space="0" w:color="000000"/>
            </w:tcBorders>
            <w:shd w:val="clear" w:color="auto" w:fill="A6A6A6"/>
            <w:vAlign w:val="center"/>
          </w:tcPr>
          <w:p w:rsidR="0000198E" w:rsidRPr="00C46920" w:rsidRDefault="0000198E" w:rsidP="008B0C22">
            <w:pPr>
              <w:rPr>
                <w:b/>
                <w:sz w:val="32"/>
                <w:szCs w:val="32"/>
              </w:rPr>
            </w:pPr>
            <w:r w:rsidRPr="00C46920">
              <w:rPr>
                <w:b/>
                <w:sz w:val="32"/>
                <w:szCs w:val="32"/>
              </w:rPr>
              <w:t>Objective</w:t>
            </w:r>
          </w:p>
        </w:tc>
      </w:tr>
      <w:tr w:rsidR="0000198E" w:rsidRPr="00722C59" w:rsidTr="00465FE5">
        <w:trPr>
          <w:cantSplit/>
          <w:trHeight w:val="116"/>
        </w:trPr>
        <w:tc>
          <w:tcPr>
            <w:tcW w:w="11088" w:type="dxa"/>
            <w:gridSpan w:val="7"/>
            <w:tcBorders>
              <w:bottom w:val="single" w:sz="6" w:space="0" w:color="000000"/>
            </w:tcBorders>
            <w:shd w:val="solid" w:color="FFFFFF" w:fill="auto"/>
          </w:tcPr>
          <w:p w:rsidR="00EA20E6" w:rsidRPr="00AE5906" w:rsidRDefault="006050CD" w:rsidP="00C46920">
            <w:pPr>
              <w:jc w:val="both"/>
              <w:rPr>
                <w:b/>
                <w:sz w:val="18"/>
                <w:szCs w:val="21"/>
              </w:rPr>
            </w:pPr>
            <w:r w:rsidRPr="00722C59">
              <w:rPr>
                <w:bCs/>
                <w:sz w:val="20"/>
                <w:szCs w:val="21"/>
              </w:rPr>
              <w:t xml:space="preserve">Dedicated </w:t>
            </w:r>
            <w:r w:rsidR="00C46920">
              <w:rPr>
                <w:bCs/>
                <w:sz w:val="20"/>
                <w:szCs w:val="21"/>
              </w:rPr>
              <w:t>&amp;</w:t>
            </w:r>
            <w:r w:rsidRPr="00722C59">
              <w:rPr>
                <w:bCs/>
                <w:sz w:val="20"/>
                <w:szCs w:val="21"/>
              </w:rPr>
              <w:t xml:space="preserve"> </w:t>
            </w:r>
            <w:r w:rsidR="00C46920">
              <w:rPr>
                <w:bCs/>
                <w:sz w:val="20"/>
                <w:szCs w:val="21"/>
              </w:rPr>
              <w:t>h</w:t>
            </w:r>
            <w:r w:rsidRPr="00722C59">
              <w:rPr>
                <w:bCs/>
                <w:sz w:val="20"/>
                <w:szCs w:val="21"/>
              </w:rPr>
              <w:t xml:space="preserve">ard </w:t>
            </w:r>
            <w:r w:rsidR="00C46920">
              <w:rPr>
                <w:bCs/>
                <w:sz w:val="20"/>
                <w:szCs w:val="21"/>
              </w:rPr>
              <w:t>w</w:t>
            </w:r>
            <w:r w:rsidRPr="00722C59">
              <w:rPr>
                <w:bCs/>
                <w:sz w:val="20"/>
                <w:szCs w:val="21"/>
              </w:rPr>
              <w:t xml:space="preserve">orking engineering graduate with </w:t>
            </w:r>
            <w:r w:rsidR="00C46920">
              <w:rPr>
                <w:bCs/>
                <w:sz w:val="20"/>
                <w:szCs w:val="21"/>
              </w:rPr>
              <w:t xml:space="preserve">a </w:t>
            </w:r>
            <w:r w:rsidRPr="00722C59">
              <w:rPr>
                <w:bCs/>
                <w:sz w:val="20"/>
                <w:szCs w:val="21"/>
              </w:rPr>
              <w:t>proven academic record and organization skills s</w:t>
            </w:r>
            <w:r w:rsidR="00722C59" w:rsidRPr="00722C59">
              <w:rPr>
                <w:bCs/>
                <w:sz w:val="20"/>
                <w:szCs w:val="21"/>
              </w:rPr>
              <w:t xml:space="preserve">eeking to </w:t>
            </w:r>
            <w:r w:rsidR="00C46920">
              <w:rPr>
                <w:bCs/>
                <w:sz w:val="20"/>
                <w:szCs w:val="21"/>
              </w:rPr>
              <w:t xml:space="preserve">utilize my </w:t>
            </w:r>
            <w:r w:rsidR="00722C59" w:rsidRPr="00722C59">
              <w:rPr>
                <w:bCs/>
                <w:sz w:val="20"/>
                <w:szCs w:val="21"/>
              </w:rPr>
              <w:t>abilities</w:t>
            </w:r>
            <w:r w:rsidR="00392E43">
              <w:rPr>
                <w:bCs/>
                <w:sz w:val="20"/>
                <w:szCs w:val="21"/>
              </w:rPr>
              <w:t>.</w:t>
            </w:r>
          </w:p>
        </w:tc>
      </w:tr>
      <w:tr w:rsidR="00907DCC" w:rsidRPr="00C46920" w:rsidTr="00465FE5">
        <w:trPr>
          <w:trHeight w:val="324"/>
          <w:tblHeader/>
        </w:trPr>
        <w:tc>
          <w:tcPr>
            <w:tcW w:w="11088" w:type="dxa"/>
            <w:gridSpan w:val="7"/>
            <w:tcBorders>
              <w:bottom w:val="single" w:sz="6" w:space="0" w:color="000000"/>
            </w:tcBorders>
            <w:shd w:val="clear" w:color="auto" w:fill="A6A6A6"/>
            <w:vAlign w:val="center"/>
          </w:tcPr>
          <w:p w:rsidR="00907DCC" w:rsidRPr="00C46920" w:rsidRDefault="00C46920" w:rsidP="00657275">
            <w:pPr>
              <w:rPr>
                <w:b/>
                <w:sz w:val="32"/>
                <w:szCs w:val="32"/>
              </w:rPr>
            </w:pPr>
            <w:r w:rsidRPr="00C46920">
              <w:rPr>
                <w:b/>
                <w:sz w:val="32"/>
                <w:szCs w:val="32"/>
              </w:rPr>
              <w:t>Academic Qualifications</w:t>
            </w:r>
          </w:p>
        </w:tc>
      </w:tr>
      <w:tr w:rsidR="00651F31" w:rsidRPr="00722C59" w:rsidTr="00465FE5">
        <w:trPr>
          <w:cantSplit/>
          <w:trHeight w:val="116"/>
        </w:trPr>
        <w:tc>
          <w:tcPr>
            <w:tcW w:w="2999" w:type="dxa"/>
            <w:gridSpan w:val="2"/>
            <w:tcBorders>
              <w:bottom w:val="single" w:sz="6" w:space="0" w:color="000000"/>
            </w:tcBorders>
            <w:shd w:val="solid" w:color="FFFFFF" w:fill="auto"/>
          </w:tcPr>
          <w:p w:rsidR="00651F31" w:rsidRPr="00722C59" w:rsidRDefault="00651F31" w:rsidP="00C46920">
            <w:pPr>
              <w:rPr>
                <w:b/>
                <w:sz w:val="22"/>
                <w:szCs w:val="22"/>
              </w:rPr>
            </w:pPr>
            <w:r w:rsidRPr="00722C59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818" w:type="dxa"/>
            <w:tcBorders>
              <w:bottom w:val="single" w:sz="6" w:space="0" w:color="000000"/>
            </w:tcBorders>
            <w:shd w:val="solid" w:color="FFFFFF" w:fill="auto"/>
          </w:tcPr>
          <w:p w:rsidR="00651F31" w:rsidRPr="00722C59" w:rsidRDefault="00651F31" w:rsidP="00C46920">
            <w:pPr>
              <w:rPr>
                <w:b/>
                <w:sz w:val="22"/>
                <w:szCs w:val="22"/>
              </w:rPr>
            </w:pPr>
            <w:r w:rsidRPr="00722C59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4635" w:type="dxa"/>
            <w:gridSpan w:val="3"/>
            <w:tcBorders>
              <w:bottom w:val="single" w:sz="6" w:space="0" w:color="000000"/>
            </w:tcBorders>
            <w:shd w:val="solid" w:color="FFFFFF" w:fill="auto"/>
          </w:tcPr>
          <w:p w:rsidR="00651F31" w:rsidRPr="00722C59" w:rsidRDefault="00651F31" w:rsidP="00C46920">
            <w:pPr>
              <w:rPr>
                <w:b/>
                <w:sz w:val="22"/>
                <w:szCs w:val="22"/>
              </w:rPr>
            </w:pPr>
            <w:r w:rsidRPr="00722C59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2636" w:type="dxa"/>
            <w:tcBorders>
              <w:bottom w:val="single" w:sz="6" w:space="0" w:color="000000"/>
            </w:tcBorders>
            <w:shd w:val="solid" w:color="FFFFFF" w:fill="auto"/>
          </w:tcPr>
          <w:p w:rsidR="00651F31" w:rsidRPr="00722C59" w:rsidRDefault="00651F31" w:rsidP="00C46920">
            <w:pPr>
              <w:rPr>
                <w:b/>
                <w:sz w:val="22"/>
                <w:szCs w:val="22"/>
              </w:rPr>
            </w:pPr>
            <w:r w:rsidRPr="00722C59">
              <w:rPr>
                <w:b/>
                <w:sz w:val="22"/>
                <w:szCs w:val="22"/>
              </w:rPr>
              <w:t>CGPA/Percentage</w:t>
            </w:r>
          </w:p>
        </w:tc>
      </w:tr>
      <w:tr w:rsidR="00651F31" w:rsidRPr="00722C59" w:rsidTr="00465FE5">
        <w:trPr>
          <w:cantSplit/>
          <w:trHeight w:hRule="exact" w:val="259"/>
        </w:trPr>
        <w:tc>
          <w:tcPr>
            <w:tcW w:w="2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F31" w:rsidRPr="00722C59" w:rsidRDefault="00651F31" w:rsidP="00C46920">
            <w:pPr>
              <w:rPr>
                <w:sz w:val="20"/>
                <w:szCs w:val="20"/>
              </w:rPr>
            </w:pPr>
            <w:r w:rsidRPr="00722C59">
              <w:rPr>
                <w:sz w:val="20"/>
                <w:szCs w:val="20"/>
              </w:rPr>
              <w:t>B. Tech</w:t>
            </w:r>
            <w:r w:rsidR="00AE24D9" w:rsidRPr="00722C59">
              <w:rPr>
                <w:sz w:val="20"/>
                <w:szCs w:val="20"/>
              </w:rPr>
              <w:t xml:space="preserve"> </w:t>
            </w:r>
            <w:r w:rsidR="004609B5" w:rsidRPr="00722C59">
              <w:rPr>
                <w:sz w:val="20"/>
                <w:szCs w:val="20"/>
              </w:rPr>
              <w:t>(ECE)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F31" w:rsidRPr="00722C59" w:rsidRDefault="004609B5" w:rsidP="00C46920">
            <w:pPr>
              <w:rPr>
                <w:sz w:val="20"/>
                <w:szCs w:val="20"/>
              </w:rPr>
            </w:pPr>
            <w:r w:rsidRPr="00722C59">
              <w:rPr>
                <w:sz w:val="20"/>
                <w:szCs w:val="20"/>
              </w:rPr>
              <w:t>201</w:t>
            </w:r>
            <w:r w:rsidR="00942A48">
              <w:rPr>
                <w:sz w:val="20"/>
                <w:szCs w:val="20"/>
              </w:rPr>
              <w:t>8</w:t>
            </w:r>
          </w:p>
        </w:tc>
        <w:tc>
          <w:tcPr>
            <w:tcW w:w="46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F31" w:rsidRPr="00722C59" w:rsidRDefault="002F3148" w:rsidP="00C46920">
            <w:pPr>
              <w:rPr>
                <w:sz w:val="20"/>
                <w:szCs w:val="20"/>
              </w:rPr>
            </w:pPr>
            <w:r w:rsidRPr="00722C59">
              <w:rPr>
                <w:sz w:val="20"/>
                <w:szCs w:val="20"/>
              </w:rPr>
              <w:t>Techno India NJR, Udaipur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F31" w:rsidRPr="00722C59" w:rsidRDefault="004609B5" w:rsidP="00C46920">
            <w:pPr>
              <w:rPr>
                <w:sz w:val="20"/>
                <w:szCs w:val="20"/>
              </w:rPr>
            </w:pPr>
            <w:r w:rsidRPr="00722C59">
              <w:rPr>
                <w:sz w:val="20"/>
                <w:szCs w:val="20"/>
              </w:rPr>
              <w:t>7</w:t>
            </w:r>
            <w:r w:rsidR="00C36D38">
              <w:rPr>
                <w:sz w:val="20"/>
                <w:szCs w:val="20"/>
              </w:rPr>
              <w:t>6.4</w:t>
            </w:r>
            <w:r w:rsidR="00465FE5">
              <w:rPr>
                <w:sz w:val="20"/>
                <w:szCs w:val="20"/>
              </w:rPr>
              <w:t xml:space="preserve"> </w:t>
            </w:r>
            <w:r w:rsidR="002F3148" w:rsidRPr="00722C59">
              <w:rPr>
                <w:sz w:val="20"/>
                <w:szCs w:val="20"/>
              </w:rPr>
              <w:t xml:space="preserve">(till </w:t>
            </w:r>
            <w:r w:rsidR="00942A48">
              <w:rPr>
                <w:sz w:val="20"/>
                <w:szCs w:val="20"/>
              </w:rPr>
              <w:t>5</w:t>
            </w:r>
            <w:r w:rsidR="002F3148" w:rsidRPr="00722C59">
              <w:rPr>
                <w:sz w:val="20"/>
                <w:szCs w:val="20"/>
                <w:vertAlign w:val="superscript"/>
              </w:rPr>
              <w:t>th</w:t>
            </w:r>
            <w:r w:rsidR="002F3148" w:rsidRPr="00722C59">
              <w:rPr>
                <w:sz w:val="20"/>
                <w:szCs w:val="20"/>
              </w:rPr>
              <w:t xml:space="preserve"> sem.)</w:t>
            </w:r>
          </w:p>
        </w:tc>
      </w:tr>
      <w:tr w:rsidR="00651F31" w:rsidRPr="00722C59" w:rsidTr="00465FE5">
        <w:trPr>
          <w:cantSplit/>
          <w:trHeight w:hRule="exact" w:val="276"/>
        </w:trPr>
        <w:tc>
          <w:tcPr>
            <w:tcW w:w="2999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1F31" w:rsidRPr="00722C59" w:rsidRDefault="00AE24D9" w:rsidP="00C46920">
            <w:pPr>
              <w:rPr>
                <w:sz w:val="20"/>
                <w:szCs w:val="20"/>
              </w:rPr>
            </w:pPr>
            <w:r w:rsidRPr="00722C59">
              <w:rPr>
                <w:sz w:val="20"/>
                <w:szCs w:val="20"/>
              </w:rPr>
              <w:t xml:space="preserve">XII </w:t>
            </w:r>
            <w:r w:rsidR="00942A48">
              <w:rPr>
                <w:sz w:val="20"/>
                <w:szCs w:val="20"/>
              </w:rPr>
              <w:t>(R</w:t>
            </w:r>
            <w:r w:rsidR="00651F31" w:rsidRPr="00722C59">
              <w:rPr>
                <w:sz w:val="20"/>
                <w:szCs w:val="20"/>
              </w:rPr>
              <w:t>.B.S.E.)</w:t>
            </w:r>
          </w:p>
        </w:tc>
        <w:tc>
          <w:tcPr>
            <w:tcW w:w="81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1F31" w:rsidRPr="00722C59" w:rsidRDefault="002F3148" w:rsidP="00C46920">
            <w:pPr>
              <w:rPr>
                <w:sz w:val="20"/>
                <w:szCs w:val="20"/>
              </w:rPr>
            </w:pPr>
            <w:r w:rsidRPr="00722C59">
              <w:rPr>
                <w:sz w:val="20"/>
                <w:szCs w:val="20"/>
              </w:rPr>
              <w:t>201</w:t>
            </w:r>
            <w:r w:rsidR="00942A48">
              <w:rPr>
                <w:sz w:val="20"/>
                <w:szCs w:val="20"/>
              </w:rPr>
              <w:t>4</w:t>
            </w:r>
          </w:p>
        </w:tc>
        <w:tc>
          <w:tcPr>
            <w:tcW w:w="4635" w:type="dxa"/>
            <w:gridSpan w:val="3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1F31" w:rsidRPr="00722C59" w:rsidRDefault="00942A48" w:rsidP="00C46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 Nanak  Public Sr. Sec. School Sec.4</w:t>
            </w:r>
            <w:r w:rsidR="002F3148" w:rsidRPr="00722C59">
              <w:rPr>
                <w:sz w:val="20"/>
                <w:szCs w:val="20"/>
              </w:rPr>
              <w:t>, Udaipur</w:t>
            </w:r>
          </w:p>
        </w:tc>
        <w:tc>
          <w:tcPr>
            <w:tcW w:w="263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1F31" w:rsidRPr="00722C59" w:rsidRDefault="00942A48" w:rsidP="00C46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80.00</w:t>
            </w:r>
          </w:p>
        </w:tc>
      </w:tr>
      <w:tr w:rsidR="002F3148" w:rsidRPr="00722C59" w:rsidTr="00465FE5">
        <w:trPr>
          <w:cantSplit/>
          <w:trHeight w:hRule="exact" w:val="258"/>
        </w:trPr>
        <w:tc>
          <w:tcPr>
            <w:tcW w:w="2999" w:type="dxa"/>
            <w:gridSpan w:val="2"/>
            <w:tcBorders>
              <w:bottom w:val="single" w:sz="6" w:space="0" w:color="000000"/>
            </w:tcBorders>
            <w:vAlign w:val="center"/>
          </w:tcPr>
          <w:p w:rsidR="002F3148" w:rsidRPr="00722C59" w:rsidRDefault="00942A48" w:rsidP="00C46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(R</w:t>
            </w:r>
            <w:r w:rsidR="002F3148" w:rsidRPr="00722C59">
              <w:rPr>
                <w:sz w:val="20"/>
                <w:szCs w:val="20"/>
              </w:rPr>
              <w:t>.B.S.E.)</w:t>
            </w:r>
          </w:p>
        </w:tc>
        <w:tc>
          <w:tcPr>
            <w:tcW w:w="818" w:type="dxa"/>
            <w:tcBorders>
              <w:bottom w:val="single" w:sz="6" w:space="0" w:color="000000"/>
            </w:tcBorders>
            <w:vAlign w:val="center"/>
          </w:tcPr>
          <w:p w:rsidR="002F3148" w:rsidRPr="00722C59" w:rsidRDefault="00942A48" w:rsidP="00C46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4635" w:type="dxa"/>
            <w:gridSpan w:val="3"/>
            <w:tcBorders>
              <w:bottom w:val="single" w:sz="6" w:space="0" w:color="000000"/>
            </w:tcBorders>
            <w:vAlign w:val="center"/>
          </w:tcPr>
          <w:p w:rsidR="002F3148" w:rsidRPr="00722C59" w:rsidRDefault="00942A48" w:rsidP="00C46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Pawan Putra Sr. Sec. School Bhatewar </w:t>
            </w:r>
            <w:r w:rsidR="002F3148" w:rsidRPr="00722C59">
              <w:rPr>
                <w:sz w:val="20"/>
                <w:szCs w:val="20"/>
              </w:rPr>
              <w:t>, Udaipur</w:t>
            </w:r>
          </w:p>
        </w:tc>
        <w:tc>
          <w:tcPr>
            <w:tcW w:w="2636" w:type="dxa"/>
            <w:tcBorders>
              <w:bottom w:val="single" w:sz="6" w:space="0" w:color="000000"/>
            </w:tcBorders>
            <w:vAlign w:val="center"/>
          </w:tcPr>
          <w:p w:rsidR="002F3148" w:rsidRPr="00722C59" w:rsidRDefault="00942A48" w:rsidP="00C46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86.00</w:t>
            </w:r>
          </w:p>
        </w:tc>
      </w:tr>
      <w:tr w:rsidR="00684D5D" w:rsidRPr="00C46920" w:rsidTr="00465FE5">
        <w:trPr>
          <w:trHeight w:val="324"/>
          <w:tblHeader/>
        </w:trPr>
        <w:tc>
          <w:tcPr>
            <w:tcW w:w="11088" w:type="dxa"/>
            <w:gridSpan w:val="7"/>
            <w:tcBorders>
              <w:bottom w:val="single" w:sz="6" w:space="0" w:color="000000"/>
            </w:tcBorders>
            <w:shd w:val="clear" w:color="auto" w:fill="A6A6A6"/>
            <w:vAlign w:val="center"/>
          </w:tcPr>
          <w:p w:rsidR="00684D5D" w:rsidRPr="00C46920" w:rsidRDefault="00684D5D" w:rsidP="005D3D7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Additional Courses/Certifications</w:t>
            </w:r>
          </w:p>
        </w:tc>
      </w:tr>
      <w:tr w:rsidR="00AE012E" w:rsidRPr="00722C59" w:rsidTr="00465FE5">
        <w:trPr>
          <w:cantSplit/>
          <w:trHeight w:val="116"/>
        </w:trPr>
        <w:tc>
          <w:tcPr>
            <w:tcW w:w="4271" w:type="dxa"/>
            <w:gridSpan w:val="4"/>
            <w:tcBorders>
              <w:bottom w:val="single" w:sz="6" w:space="0" w:color="000000"/>
            </w:tcBorders>
            <w:shd w:val="solid" w:color="FFFFFF" w:fill="auto"/>
          </w:tcPr>
          <w:p w:rsidR="00AE012E" w:rsidRPr="00722C59" w:rsidRDefault="00AE012E" w:rsidP="005D3D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Name of </w:t>
            </w:r>
            <w:r w:rsidRPr="00722C59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shd w:val="solid" w:color="FFFFFF" w:fill="auto"/>
          </w:tcPr>
          <w:p w:rsidR="00AE012E" w:rsidRPr="00722C59" w:rsidRDefault="00AE012E" w:rsidP="005D3D7E">
            <w:pPr>
              <w:rPr>
                <w:b/>
                <w:sz w:val="22"/>
                <w:szCs w:val="22"/>
              </w:rPr>
            </w:pPr>
            <w:r w:rsidRPr="00722C59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5817" w:type="dxa"/>
            <w:gridSpan w:val="2"/>
            <w:tcBorders>
              <w:bottom w:val="single" w:sz="6" w:space="0" w:color="000000"/>
            </w:tcBorders>
            <w:shd w:val="solid" w:color="FFFFFF" w:fill="auto"/>
          </w:tcPr>
          <w:p w:rsidR="00AE012E" w:rsidRPr="00722C59" w:rsidRDefault="00AE012E" w:rsidP="005D3D7E">
            <w:pPr>
              <w:rPr>
                <w:b/>
                <w:sz w:val="22"/>
                <w:szCs w:val="22"/>
              </w:rPr>
            </w:pPr>
            <w:r w:rsidRPr="00722C59">
              <w:rPr>
                <w:b/>
                <w:sz w:val="22"/>
                <w:szCs w:val="22"/>
              </w:rPr>
              <w:t>Institution</w:t>
            </w:r>
          </w:p>
        </w:tc>
      </w:tr>
      <w:tr w:rsidR="00AE012E" w:rsidRPr="00722C59" w:rsidTr="00465FE5">
        <w:trPr>
          <w:cantSplit/>
          <w:trHeight w:hRule="exact" w:val="259"/>
        </w:trPr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DB393B">
              <w:rPr>
                <w:sz w:val="20"/>
                <w:szCs w:val="20"/>
              </w:rPr>
              <w:t xml:space="preserve">Programming  In </w:t>
            </w:r>
            <w:r w:rsidR="00440A61">
              <w:rPr>
                <w:sz w:val="20"/>
                <w:szCs w:val="20"/>
              </w:rPr>
              <w:t xml:space="preserve"> </w:t>
            </w:r>
            <w:r w:rsidRPr="00DB393B">
              <w:rPr>
                <w:sz w:val="20"/>
                <w:szCs w:val="20"/>
              </w:rPr>
              <w:t>C &amp; Data Structure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8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AE012E" w:rsidRDefault="00AE012E" w:rsidP="005D3D7E">
            <w:r w:rsidRPr="00DB393B">
              <w:rPr>
                <w:sz w:val="20"/>
                <w:szCs w:val="20"/>
              </w:rPr>
              <w:t>Cranes Software International Limited</w:t>
            </w:r>
          </w:p>
        </w:tc>
      </w:tr>
      <w:tr w:rsidR="00AE012E" w:rsidRPr="00722C59" w:rsidTr="00465FE5">
        <w:trPr>
          <w:cantSplit/>
          <w:trHeight w:hRule="exact" w:val="259"/>
        </w:trPr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0548F1">
              <w:rPr>
                <w:sz w:val="20"/>
                <w:szCs w:val="20"/>
              </w:rPr>
              <w:t>IOT and EMBEDDED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8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DB393B">
              <w:rPr>
                <w:sz w:val="20"/>
                <w:szCs w:val="20"/>
              </w:rPr>
              <w:t>Cranes Software International Limited</w:t>
            </w:r>
          </w:p>
        </w:tc>
      </w:tr>
      <w:tr w:rsidR="00AE012E" w:rsidRPr="00722C59" w:rsidTr="00465FE5">
        <w:trPr>
          <w:cantSplit/>
          <w:trHeight w:hRule="exact" w:val="259"/>
        </w:trPr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0548F1">
              <w:rPr>
                <w:sz w:val="20"/>
                <w:szCs w:val="20"/>
              </w:rPr>
              <w:t>Raspberry Pi with Python Programming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58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0548F1">
              <w:rPr>
                <w:sz w:val="20"/>
                <w:szCs w:val="20"/>
              </w:rPr>
              <w:t>Eduvance (mumbai)</w:t>
            </w:r>
          </w:p>
        </w:tc>
      </w:tr>
      <w:tr w:rsidR="00AE012E" w:rsidRPr="00722C59" w:rsidTr="00465FE5">
        <w:trPr>
          <w:cantSplit/>
          <w:trHeight w:hRule="exact" w:val="519"/>
        </w:trPr>
        <w:tc>
          <w:tcPr>
            <w:tcW w:w="4271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AE012E">
              <w:rPr>
                <w:sz w:val="20"/>
                <w:szCs w:val="20"/>
              </w:rPr>
              <w:t>Basic ARM University Program Training Course on Embedded System Design and Programming</w:t>
            </w:r>
          </w:p>
        </w:tc>
        <w:tc>
          <w:tcPr>
            <w:tcW w:w="10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5817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0548F1">
              <w:rPr>
                <w:sz w:val="20"/>
                <w:szCs w:val="20"/>
              </w:rPr>
              <w:t>Eduvance (mumbai)</w:t>
            </w:r>
          </w:p>
        </w:tc>
      </w:tr>
      <w:tr w:rsidR="00AE012E" w:rsidRPr="00722C59" w:rsidTr="00465FE5">
        <w:trPr>
          <w:cantSplit/>
          <w:trHeight w:hRule="exact" w:val="348"/>
        </w:trPr>
        <w:tc>
          <w:tcPr>
            <w:tcW w:w="4271" w:type="dxa"/>
            <w:gridSpan w:val="4"/>
            <w:tcBorders>
              <w:bottom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Based Design Using M</w:t>
            </w:r>
            <w:r w:rsidR="00EF08D8">
              <w:rPr>
                <w:sz w:val="20"/>
                <w:szCs w:val="20"/>
              </w:rPr>
              <w:t>ATLAB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817" w:type="dxa"/>
            <w:gridSpan w:val="2"/>
            <w:tcBorders>
              <w:bottom w:val="single" w:sz="6" w:space="0" w:color="000000"/>
            </w:tcBorders>
            <w:vAlign w:val="center"/>
          </w:tcPr>
          <w:p w:rsidR="00AE012E" w:rsidRPr="00722C59" w:rsidRDefault="00AE012E" w:rsidP="005D3D7E">
            <w:pPr>
              <w:rPr>
                <w:sz w:val="20"/>
                <w:szCs w:val="20"/>
              </w:rPr>
            </w:pPr>
            <w:r w:rsidRPr="00DB393B">
              <w:rPr>
                <w:sz w:val="20"/>
                <w:szCs w:val="20"/>
              </w:rPr>
              <w:t>Cranes Software International Limited</w:t>
            </w:r>
          </w:p>
        </w:tc>
      </w:tr>
      <w:tr w:rsidR="00AE012E" w:rsidRPr="00722C59" w:rsidTr="00465FE5">
        <w:trPr>
          <w:cantSplit/>
          <w:trHeight w:hRule="exact" w:val="438"/>
        </w:trPr>
        <w:tc>
          <w:tcPr>
            <w:tcW w:w="4271" w:type="dxa"/>
            <w:gridSpan w:val="4"/>
            <w:tcBorders>
              <w:bottom w:val="single" w:sz="6" w:space="0" w:color="000000"/>
            </w:tcBorders>
            <w:vAlign w:val="center"/>
          </w:tcPr>
          <w:p w:rsidR="00AE012E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GPOS ,Shell Scripting and System Programming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vAlign w:val="center"/>
          </w:tcPr>
          <w:p w:rsidR="00AE012E" w:rsidRDefault="00AE012E" w:rsidP="005D3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817" w:type="dxa"/>
            <w:gridSpan w:val="2"/>
            <w:tcBorders>
              <w:bottom w:val="single" w:sz="6" w:space="0" w:color="000000"/>
            </w:tcBorders>
            <w:vAlign w:val="center"/>
          </w:tcPr>
          <w:p w:rsidR="00AE012E" w:rsidRPr="00DB393B" w:rsidRDefault="00AE012E" w:rsidP="005D3D7E">
            <w:pPr>
              <w:rPr>
                <w:sz w:val="20"/>
                <w:szCs w:val="20"/>
              </w:rPr>
            </w:pPr>
            <w:r w:rsidRPr="00DB393B">
              <w:rPr>
                <w:sz w:val="20"/>
                <w:szCs w:val="20"/>
              </w:rPr>
              <w:t>Cranes Software International Limited</w:t>
            </w:r>
          </w:p>
        </w:tc>
      </w:tr>
      <w:tr w:rsidR="00C46920" w:rsidRPr="00C46920" w:rsidTr="00465FE5">
        <w:trPr>
          <w:trHeight w:val="201"/>
          <w:tblHeader/>
        </w:trPr>
        <w:tc>
          <w:tcPr>
            <w:tcW w:w="11088" w:type="dxa"/>
            <w:gridSpan w:val="7"/>
            <w:tcBorders>
              <w:bottom w:val="single" w:sz="6" w:space="0" w:color="000000"/>
            </w:tcBorders>
            <w:shd w:val="clear" w:color="auto" w:fill="A6A6A6"/>
            <w:vAlign w:val="center"/>
          </w:tcPr>
          <w:p w:rsidR="00C46920" w:rsidRPr="00C46920" w:rsidRDefault="00C46920" w:rsidP="008B0C22">
            <w:pPr>
              <w:rPr>
                <w:b/>
                <w:sz w:val="32"/>
                <w:szCs w:val="32"/>
              </w:rPr>
            </w:pPr>
            <w:r w:rsidRPr="00C46920">
              <w:rPr>
                <w:b/>
                <w:sz w:val="32"/>
                <w:szCs w:val="32"/>
              </w:rPr>
              <w:t>Technical skills</w:t>
            </w:r>
          </w:p>
        </w:tc>
      </w:tr>
      <w:tr w:rsidR="00C46920" w:rsidRPr="00722C59" w:rsidTr="00465FE5">
        <w:trPr>
          <w:cantSplit/>
          <w:trHeight w:val="1290"/>
        </w:trPr>
        <w:tc>
          <w:tcPr>
            <w:tcW w:w="11088" w:type="dxa"/>
            <w:gridSpan w:val="7"/>
            <w:tcBorders>
              <w:bottom w:val="single" w:sz="2" w:space="0" w:color="auto"/>
            </w:tcBorders>
            <w:shd w:val="solid" w:color="FFFFFF" w:fill="auto"/>
          </w:tcPr>
          <w:p w:rsidR="00C46920" w:rsidRPr="00722C59" w:rsidRDefault="00C46920" w:rsidP="00F33596">
            <w:pPr>
              <w:pStyle w:val="SAP-TablebulletedText"/>
            </w:pPr>
            <w:r w:rsidRPr="00722C59">
              <w:t>Basics of C, C++, SQL, Assembly Language</w:t>
            </w:r>
            <w:r w:rsidR="009F5D4B">
              <w:t>,JAVA</w:t>
            </w:r>
          </w:p>
          <w:p w:rsidR="00C46920" w:rsidRPr="00722C59" w:rsidRDefault="00C46920" w:rsidP="00F33596">
            <w:pPr>
              <w:pStyle w:val="SAP-TablebulletedText"/>
            </w:pPr>
            <w:r w:rsidRPr="00722C59">
              <w:t>Mathematical Tool – MATLAB</w:t>
            </w:r>
          </w:p>
          <w:p w:rsidR="00C46920" w:rsidRDefault="00C46920" w:rsidP="00F33596">
            <w:pPr>
              <w:pStyle w:val="SAP-TablebulletedText"/>
            </w:pPr>
            <w:r w:rsidRPr="00722C59">
              <w:t>EDA To</w:t>
            </w:r>
            <w:r w:rsidR="00AE012E">
              <w:t>ols- Pspice, Multisim</w:t>
            </w:r>
            <w:r w:rsidR="002D4843">
              <w:t>,LabVIEW</w:t>
            </w:r>
          </w:p>
          <w:p w:rsidR="00AE012E" w:rsidRPr="00722C59" w:rsidRDefault="00AE012E" w:rsidP="00F33596">
            <w:pPr>
              <w:pStyle w:val="SAP-TablebulletedText"/>
            </w:pPr>
            <w:r>
              <w:t>Linux , Unix</w:t>
            </w:r>
            <w:r w:rsidR="002D4843">
              <w:t>, MacOs</w:t>
            </w:r>
          </w:p>
          <w:p w:rsidR="00C46920" w:rsidRDefault="00C46920" w:rsidP="00F33596">
            <w:pPr>
              <w:pStyle w:val="SAP-TablebulletedText"/>
            </w:pPr>
            <w:r w:rsidRPr="00722C59">
              <w:t>MS-Word, MS- Excel, Ms- Powerpoint, Adobe Photoshop</w:t>
            </w:r>
            <w:r w:rsidR="009F5D4B">
              <w:t>,Adobe After Effect</w:t>
            </w:r>
          </w:p>
          <w:p w:rsidR="009F5D4B" w:rsidRPr="00722C59" w:rsidRDefault="009F5D4B" w:rsidP="00F33596">
            <w:pPr>
              <w:pStyle w:val="SAP-TablebulletedText"/>
            </w:pPr>
            <w:r>
              <w:t>Android App Developement</w:t>
            </w:r>
          </w:p>
          <w:p w:rsidR="00C46920" w:rsidRPr="00722C59" w:rsidRDefault="00C46920" w:rsidP="002843B5">
            <w:pPr>
              <w:pStyle w:val="SAP-TablebulletedText"/>
              <w:numPr>
                <w:ilvl w:val="0"/>
                <w:numId w:val="0"/>
              </w:numPr>
              <w:ind w:left="720"/>
            </w:pPr>
          </w:p>
        </w:tc>
      </w:tr>
      <w:tr w:rsidR="002F3148" w:rsidRPr="00C46920" w:rsidTr="00465FE5">
        <w:tblPrEx>
          <w:tblCellMar>
            <w:left w:w="115" w:type="dxa"/>
            <w:right w:w="115" w:type="dxa"/>
          </w:tblCellMar>
        </w:tblPrEx>
        <w:trPr>
          <w:trHeight w:val="246"/>
        </w:trPr>
        <w:tc>
          <w:tcPr>
            <w:tcW w:w="11088" w:type="dxa"/>
            <w:gridSpan w:val="7"/>
            <w:tcBorders>
              <w:top w:val="single" w:sz="6" w:space="0" w:color="000000"/>
              <w:bottom w:val="single" w:sz="4" w:space="0" w:color="auto"/>
            </w:tcBorders>
            <w:shd w:val="clear" w:color="auto" w:fill="A6A6A6"/>
          </w:tcPr>
          <w:p w:rsidR="002F3148" w:rsidRPr="00C46920" w:rsidRDefault="002F3148" w:rsidP="00DF34F8">
            <w:pPr>
              <w:rPr>
                <w:b/>
                <w:sz w:val="32"/>
                <w:szCs w:val="32"/>
              </w:rPr>
            </w:pPr>
            <w:r w:rsidRPr="00C46920">
              <w:rPr>
                <w:b/>
                <w:sz w:val="32"/>
                <w:szCs w:val="32"/>
              </w:rPr>
              <w:t xml:space="preserve">Project/Internship Experience </w:t>
            </w:r>
          </w:p>
        </w:tc>
      </w:tr>
      <w:tr w:rsidR="002F3148" w:rsidRPr="00C46920" w:rsidTr="00465FE5">
        <w:tblPrEx>
          <w:tblCellMar>
            <w:left w:w="115" w:type="dxa"/>
            <w:right w:w="115" w:type="dxa"/>
          </w:tblCellMar>
        </w:tblPrEx>
        <w:trPr>
          <w:trHeight w:val="236"/>
        </w:trPr>
        <w:tc>
          <w:tcPr>
            <w:tcW w:w="11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3148" w:rsidRPr="00C46920" w:rsidRDefault="0035391C" w:rsidP="00C46920">
            <w:pPr>
              <w:spacing w:line="26" w:lineRule="atLeast"/>
              <w:ind w:right="-114"/>
              <w:rPr>
                <w:b/>
                <w:i/>
              </w:rPr>
            </w:pPr>
            <w:r w:rsidRPr="00C46920">
              <w:rPr>
                <w:b/>
                <w:i/>
              </w:rPr>
              <w:t>Cranes Varsity India Limited</w:t>
            </w:r>
            <w:r w:rsidR="002551B4" w:rsidRPr="00C46920">
              <w:rPr>
                <w:b/>
                <w:i/>
              </w:rPr>
              <w:t>,</w:t>
            </w:r>
            <w:r w:rsidR="002E3E17" w:rsidRPr="00C46920">
              <w:rPr>
                <w:b/>
                <w:i/>
              </w:rPr>
              <w:t xml:space="preserve"> </w:t>
            </w:r>
            <w:r w:rsidR="002551B4" w:rsidRPr="00C46920">
              <w:rPr>
                <w:b/>
                <w:i/>
              </w:rPr>
              <w:t>Bangalore</w:t>
            </w:r>
            <w:r w:rsidR="002E3E17" w:rsidRPr="00C46920">
              <w:rPr>
                <w:b/>
                <w:i/>
              </w:rPr>
              <w:t xml:space="preserve">                </w:t>
            </w:r>
            <w:r w:rsidR="008E28CD" w:rsidRPr="00C46920">
              <w:rPr>
                <w:b/>
                <w:i/>
              </w:rPr>
              <w:t xml:space="preserve">            </w:t>
            </w:r>
            <w:r w:rsidR="002F3148" w:rsidRPr="00C46920">
              <w:rPr>
                <w:b/>
                <w:i/>
              </w:rPr>
              <w:t xml:space="preserve">           </w:t>
            </w:r>
            <w:r w:rsidR="00691D52" w:rsidRPr="00C46920">
              <w:rPr>
                <w:b/>
                <w:i/>
              </w:rPr>
              <w:t xml:space="preserve">                              </w:t>
            </w:r>
            <w:r w:rsidRPr="00C46920">
              <w:rPr>
                <w:b/>
                <w:i/>
              </w:rPr>
              <w:t>June 201</w:t>
            </w:r>
            <w:r w:rsidR="00C07E87">
              <w:rPr>
                <w:b/>
                <w:i/>
              </w:rPr>
              <w:t>7</w:t>
            </w:r>
            <w:r w:rsidR="00AE5906" w:rsidRPr="00C46920">
              <w:rPr>
                <w:b/>
                <w:i/>
                <w:strike/>
              </w:rPr>
              <w:t>--</w:t>
            </w:r>
            <w:r w:rsidR="002F3148" w:rsidRPr="00C46920">
              <w:rPr>
                <w:b/>
                <w:i/>
              </w:rPr>
              <w:t>August 201</w:t>
            </w:r>
            <w:r w:rsidR="00C07E87">
              <w:rPr>
                <w:b/>
                <w:i/>
              </w:rPr>
              <w:t>7</w:t>
            </w:r>
          </w:p>
        </w:tc>
      </w:tr>
      <w:tr w:rsidR="00C07E87" w:rsidRPr="00722C59" w:rsidTr="00465FE5">
        <w:tblPrEx>
          <w:tblCellMar>
            <w:left w:w="115" w:type="dxa"/>
            <w:right w:w="115" w:type="dxa"/>
          </w:tblCellMar>
        </w:tblPrEx>
        <w:trPr>
          <w:trHeight w:hRule="exact" w:val="1890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C07E87" w:rsidRPr="00684D5D" w:rsidRDefault="00C07E87" w:rsidP="00C07E87">
            <w:pPr>
              <w:spacing w:line="28" w:lineRule="atLeast"/>
              <w:rPr>
                <w:b/>
                <w:szCs w:val="20"/>
              </w:rPr>
            </w:pPr>
            <w:r w:rsidRPr="00684D5D">
              <w:rPr>
                <w:b/>
                <w:szCs w:val="20"/>
              </w:rPr>
              <w:t>Training Name</w:t>
            </w:r>
          </w:p>
          <w:p w:rsidR="00C07E87" w:rsidRPr="00684D5D" w:rsidRDefault="00C07E87" w:rsidP="00C07E87">
            <w:pPr>
              <w:spacing w:line="28" w:lineRule="atLeast"/>
              <w:rPr>
                <w:b/>
                <w:szCs w:val="20"/>
              </w:rPr>
            </w:pPr>
            <w:r w:rsidRPr="00684D5D">
              <w:rPr>
                <w:b/>
                <w:szCs w:val="20"/>
              </w:rPr>
              <w:t>Project</w:t>
            </w:r>
          </w:p>
          <w:p w:rsidR="00C07E87" w:rsidRPr="00684D5D" w:rsidRDefault="00C07E87" w:rsidP="00C07E87">
            <w:pPr>
              <w:spacing w:line="28" w:lineRule="atLeast"/>
              <w:rPr>
                <w:b/>
                <w:szCs w:val="20"/>
              </w:rPr>
            </w:pPr>
          </w:p>
          <w:p w:rsidR="00C07E87" w:rsidRPr="00684D5D" w:rsidRDefault="00C07E87" w:rsidP="008B0C22">
            <w:pPr>
              <w:spacing w:line="28" w:lineRule="atLeast"/>
              <w:rPr>
                <w:b/>
                <w:szCs w:val="20"/>
              </w:rPr>
            </w:pP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C07E87" w:rsidRPr="00F33596" w:rsidRDefault="00C07E87" w:rsidP="00F33596">
            <w:pPr>
              <w:pStyle w:val="SAP-TablebulletedText"/>
              <w:rPr>
                <w:b/>
              </w:rPr>
            </w:pPr>
            <w:r w:rsidRPr="009A668A">
              <w:t>ARM7 TDMI S and GPOS and Shell Scipting</w:t>
            </w:r>
            <w:r w:rsidR="00F33596" w:rsidRPr="00F33596">
              <w:rPr>
                <w:b/>
              </w:rPr>
              <w:t>.</w:t>
            </w:r>
          </w:p>
          <w:p w:rsidR="00F33596" w:rsidRDefault="009A668A" w:rsidP="008D6A97">
            <w:pPr>
              <w:pStyle w:val="SAP-TablebulletedText"/>
              <w:numPr>
                <w:ilvl w:val="0"/>
                <w:numId w:val="3"/>
              </w:numPr>
            </w:pPr>
            <w:r>
              <w:t>Programming on  LPC2148 ARM 7 board ,Keil Cross complier ,Project using ARM 7-</w:t>
            </w:r>
          </w:p>
          <w:p w:rsidR="009A668A" w:rsidRDefault="00401274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  <w:r>
              <w:rPr>
                <w:b/>
              </w:rPr>
              <w:t>1</w:t>
            </w:r>
            <w:r w:rsidR="009A668A">
              <w:t>. Heart Rate sensor and temperature sensor.</w:t>
            </w:r>
          </w:p>
          <w:p w:rsidR="009A668A" w:rsidRDefault="00401274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  <w:r>
              <w:rPr>
                <w:b/>
              </w:rPr>
              <w:t>2</w:t>
            </w:r>
            <w:r w:rsidR="009A668A">
              <w:t>. Alcohol Detection and Accident Detection using GPS and GSM modules.</w:t>
            </w:r>
          </w:p>
          <w:p w:rsidR="009A668A" w:rsidRDefault="00401274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  <w:r>
              <w:rPr>
                <w:b/>
              </w:rPr>
              <w:t>3</w:t>
            </w:r>
            <w:r w:rsidR="009A668A">
              <w:t>. Gas Accident Detection .</w:t>
            </w:r>
          </w:p>
          <w:p w:rsidR="009A668A" w:rsidRDefault="00401274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  <w:r>
              <w:rPr>
                <w:b/>
              </w:rPr>
              <w:t>4</w:t>
            </w:r>
            <w:r w:rsidR="009A668A">
              <w:t>. Implementation of Automatic Headlights.</w:t>
            </w:r>
          </w:p>
          <w:p w:rsidR="009A668A" w:rsidRDefault="00401274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  <w:r>
              <w:rPr>
                <w:b/>
              </w:rPr>
              <w:t>5</w:t>
            </w:r>
            <w:r w:rsidR="009A668A">
              <w:t>. Smart Automatic Billing System Using RFID’s</w:t>
            </w:r>
          </w:p>
          <w:p w:rsidR="009A668A" w:rsidRPr="00722C59" w:rsidRDefault="009A668A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</w:p>
        </w:tc>
      </w:tr>
      <w:tr w:rsidR="00C07E87" w:rsidRPr="00722C59" w:rsidTr="00465FE5">
        <w:tblPrEx>
          <w:tblCellMar>
            <w:left w:w="115" w:type="dxa"/>
            <w:right w:w="115" w:type="dxa"/>
          </w:tblCellMar>
        </w:tblPrEx>
        <w:trPr>
          <w:trHeight w:hRule="exact" w:val="1890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9A668A" w:rsidRPr="00684D5D" w:rsidRDefault="009A668A" w:rsidP="009A668A">
            <w:pPr>
              <w:spacing w:line="28" w:lineRule="atLeast"/>
              <w:rPr>
                <w:b/>
                <w:szCs w:val="20"/>
              </w:rPr>
            </w:pPr>
            <w:r w:rsidRPr="00684D5D">
              <w:rPr>
                <w:b/>
                <w:szCs w:val="20"/>
              </w:rPr>
              <w:t>Training Name</w:t>
            </w:r>
          </w:p>
          <w:p w:rsidR="009A668A" w:rsidRPr="00684D5D" w:rsidRDefault="009A668A" w:rsidP="009A668A">
            <w:pPr>
              <w:spacing w:line="28" w:lineRule="atLeast"/>
              <w:rPr>
                <w:b/>
                <w:szCs w:val="20"/>
              </w:rPr>
            </w:pPr>
            <w:r w:rsidRPr="00684D5D">
              <w:rPr>
                <w:b/>
                <w:szCs w:val="20"/>
              </w:rPr>
              <w:t>Project</w:t>
            </w:r>
          </w:p>
          <w:p w:rsidR="00C07E87" w:rsidRPr="00684D5D" w:rsidRDefault="00C07E87" w:rsidP="008B0C22">
            <w:pPr>
              <w:spacing w:line="28" w:lineRule="atLeast"/>
              <w:rPr>
                <w:b/>
                <w:szCs w:val="20"/>
              </w:rPr>
            </w:pP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EF08D8" w:rsidRPr="00EF08D8" w:rsidRDefault="00EF08D8" w:rsidP="008D6A97">
            <w:pPr>
              <w:pStyle w:val="SAP-TablebulletedText"/>
              <w:numPr>
                <w:ilvl w:val="0"/>
                <w:numId w:val="3"/>
              </w:numPr>
              <w:rPr>
                <w:b/>
              </w:rPr>
            </w:pPr>
            <w:r>
              <w:rPr>
                <w:szCs w:val="20"/>
              </w:rPr>
              <w:t>Model Based Design Using MATLAB</w:t>
            </w:r>
          </w:p>
          <w:p w:rsidR="00EF08D8" w:rsidRDefault="00EF08D8" w:rsidP="008D6A97">
            <w:pPr>
              <w:pStyle w:val="SAP-TablebulletedText"/>
              <w:numPr>
                <w:ilvl w:val="0"/>
                <w:numId w:val="3"/>
              </w:numPr>
              <w:rPr>
                <w:b/>
              </w:rPr>
            </w:pPr>
            <w:r>
              <w:rPr>
                <w:szCs w:val="20"/>
              </w:rPr>
              <w:t>Projects  Using MATLAB 2013a</w:t>
            </w:r>
            <w:r>
              <w:rPr>
                <w:b/>
              </w:rPr>
              <w:t xml:space="preserve">  -</w:t>
            </w:r>
          </w:p>
          <w:p w:rsidR="00401274" w:rsidRDefault="00401274" w:rsidP="008D6A97">
            <w:pPr>
              <w:pStyle w:val="SAP-TablebulletedText"/>
              <w:numPr>
                <w:ilvl w:val="0"/>
                <w:numId w:val="4"/>
              </w:numPr>
            </w:pPr>
            <w:r>
              <w:t>2D  image encrypted with text message.</w:t>
            </w:r>
          </w:p>
          <w:p w:rsidR="00401274" w:rsidRDefault="00401274" w:rsidP="008D6A97">
            <w:pPr>
              <w:pStyle w:val="SAP-TablebulletedText"/>
              <w:numPr>
                <w:ilvl w:val="0"/>
                <w:numId w:val="4"/>
              </w:numPr>
            </w:pPr>
            <w:r>
              <w:t xml:space="preserve"> 3D  image encrypted with 2D image.</w:t>
            </w:r>
          </w:p>
          <w:p w:rsidR="00EF08D8" w:rsidRDefault="00401274" w:rsidP="008D6A97">
            <w:pPr>
              <w:pStyle w:val="SAP-TablebulletedText"/>
              <w:numPr>
                <w:ilvl w:val="0"/>
                <w:numId w:val="4"/>
              </w:numPr>
            </w:pPr>
            <w:r>
              <w:t>Video Frames encrypted with 2D images.</w:t>
            </w:r>
          </w:p>
          <w:p w:rsidR="00401274" w:rsidRDefault="00401274" w:rsidP="008D6A97">
            <w:pPr>
              <w:pStyle w:val="SAP-TablebulletedText"/>
              <w:numPr>
                <w:ilvl w:val="0"/>
                <w:numId w:val="4"/>
              </w:numPr>
            </w:pPr>
            <w:r>
              <w:t>Calculator design using GUI control.</w:t>
            </w:r>
          </w:p>
          <w:p w:rsidR="00401274" w:rsidRPr="00401274" w:rsidRDefault="00401274" w:rsidP="008D6A97">
            <w:pPr>
              <w:pStyle w:val="SAP-TablebulletedText"/>
              <w:numPr>
                <w:ilvl w:val="0"/>
                <w:numId w:val="4"/>
              </w:numPr>
            </w:pPr>
            <w:r>
              <w:t xml:space="preserve">Music Player design using GUI control. </w:t>
            </w:r>
          </w:p>
          <w:p w:rsidR="009A668A" w:rsidRDefault="009A668A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</w:p>
          <w:p w:rsidR="00EF08D8" w:rsidRPr="00722C59" w:rsidRDefault="00EF08D8" w:rsidP="009A668A">
            <w:pPr>
              <w:pStyle w:val="SAP-TablebulletedText"/>
              <w:numPr>
                <w:ilvl w:val="0"/>
                <w:numId w:val="0"/>
              </w:numPr>
              <w:ind w:left="720"/>
            </w:pPr>
          </w:p>
        </w:tc>
      </w:tr>
      <w:tr w:rsidR="00C07E87" w:rsidRPr="00722C59" w:rsidTr="004D0AB6">
        <w:tblPrEx>
          <w:tblCellMar>
            <w:left w:w="115" w:type="dxa"/>
            <w:right w:w="115" w:type="dxa"/>
          </w:tblCellMar>
        </w:tblPrEx>
        <w:trPr>
          <w:trHeight w:hRule="exact" w:val="1104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Project</w:t>
            </w:r>
          </w:p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Description</w:t>
            </w:r>
          </w:p>
          <w:p w:rsidR="00C07E87" w:rsidRPr="00684D5D" w:rsidRDefault="00C07E87" w:rsidP="008B0C22">
            <w:pPr>
              <w:spacing w:line="28" w:lineRule="atLeast"/>
              <w:rPr>
                <w:b/>
                <w:szCs w:val="20"/>
              </w:rPr>
            </w:pP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C07E87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Pulse triggering generation circuit for TYN612 Thyristor</w:t>
            </w:r>
          </w:p>
          <w:p w:rsidR="00465FE5" w:rsidRPr="00722C59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Pulse triggering generation circuit for TYN612 Thyristor I made it by using two 555 and one LM741 IC. which generates trigger pulse for TYN612 thyristor.</w:t>
            </w:r>
          </w:p>
        </w:tc>
      </w:tr>
      <w:tr w:rsidR="00465FE5" w:rsidRPr="00722C59" w:rsidTr="004D0AB6">
        <w:tblPrEx>
          <w:tblCellMar>
            <w:left w:w="115" w:type="dxa"/>
            <w:right w:w="115" w:type="dxa"/>
          </w:tblCellMar>
        </w:tblPrEx>
        <w:trPr>
          <w:trHeight w:hRule="exact" w:val="1248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Project</w:t>
            </w:r>
          </w:p>
          <w:p w:rsidR="00465FE5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Description</w:t>
            </w: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Gate pass security  system</w:t>
            </w:r>
          </w:p>
          <w:p w:rsidR="00465FE5" w:rsidRP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It sends a message when anyone enters  in the room.It is made  by using  a laser sensor and a arduino  uno board and a gsm module.</w:t>
            </w:r>
          </w:p>
        </w:tc>
      </w:tr>
      <w:tr w:rsidR="00465FE5" w:rsidRPr="00722C59" w:rsidTr="004D0AB6">
        <w:tblPrEx>
          <w:tblCellMar>
            <w:left w:w="115" w:type="dxa"/>
            <w:right w:w="115" w:type="dxa"/>
          </w:tblCellMar>
        </w:tblPrEx>
        <w:trPr>
          <w:trHeight w:hRule="exact" w:val="888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Project</w:t>
            </w:r>
          </w:p>
          <w:p w:rsidR="00465FE5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Description</w:t>
            </w: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Vehicle Pollution Detector</w:t>
            </w:r>
          </w:p>
          <w:p w:rsidR="00465FE5" w:rsidRP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Vehicle Polution Detector  which detect polution produced by Vehicle.This is made by using  Arduino UNO and  CO sensor and Methane sensor and a GSM module.</w:t>
            </w:r>
          </w:p>
        </w:tc>
      </w:tr>
      <w:tr w:rsidR="00465FE5" w:rsidRPr="00722C59" w:rsidTr="004D0AB6">
        <w:tblPrEx>
          <w:tblCellMar>
            <w:left w:w="115" w:type="dxa"/>
            <w:right w:w="115" w:type="dxa"/>
          </w:tblCellMar>
        </w:tblPrEx>
        <w:trPr>
          <w:trHeight w:hRule="exact" w:val="978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    </w:t>
            </w:r>
            <w:r w:rsidRPr="00684D5D">
              <w:rPr>
                <w:b/>
                <w:szCs w:val="20"/>
              </w:rPr>
              <w:t>Project</w:t>
            </w:r>
          </w:p>
          <w:p w:rsidR="00465FE5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Description</w:t>
            </w: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Bank Management System</w:t>
            </w:r>
          </w:p>
          <w:p w:rsidR="00465FE5" w:rsidRP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Bank Management System which include account detail ,withdraw detail ,amount detail with java GUI frames.</w:t>
            </w:r>
          </w:p>
        </w:tc>
      </w:tr>
      <w:tr w:rsidR="00465FE5" w:rsidRPr="00722C59" w:rsidTr="004D0AB6">
        <w:tblPrEx>
          <w:tblCellMar>
            <w:left w:w="115" w:type="dxa"/>
            <w:right w:w="115" w:type="dxa"/>
          </w:tblCellMar>
        </w:tblPrEx>
        <w:trPr>
          <w:trHeight w:hRule="exact" w:val="816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Project</w:t>
            </w:r>
          </w:p>
          <w:p w:rsidR="00465FE5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Description</w:t>
            </w: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Library Management System</w:t>
            </w:r>
          </w:p>
          <w:p w:rsidR="00465FE5" w:rsidRP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Library Management System using java GUI frames.</w:t>
            </w:r>
          </w:p>
        </w:tc>
      </w:tr>
      <w:tr w:rsidR="00465FE5" w:rsidRPr="00722C59" w:rsidTr="004D0AB6">
        <w:tblPrEx>
          <w:tblCellMar>
            <w:left w:w="115" w:type="dxa"/>
            <w:right w:w="115" w:type="dxa"/>
          </w:tblCellMar>
        </w:tblPrEx>
        <w:trPr>
          <w:trHeight w:hRule="exact" w:val="888"/>
        </w:trPr>
        <w:tc>
          <w:tcPr>
            <w:tcW w:w="1817" w:type="dxa"/>
            <w:tcBorders>
              <w:top w:val="single" w:sz="4" w:space="0" w:color="auto"/>
              <w:bottom w:val="single" w:sz="6" w:space="0" w:color="000000"/>
            </w:tcBorders>
          </w:tcPr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</w:t>
            </w:r>
            <w:r w:rsidRPr="00684D5D">
              <w:rPr>
                <w:b/>
                <w:szCs w:val="20"/>
              </w:rPr>
              <w:t>Project</w:t>
            </w:r>
          </w:p>
          <w:p w:rsidR="00465FE5" w:rsidRPr="00684D5D" w:rsidRDefault="00465FE5" w:rsidP="00465FE5">
            <w:pPr>
              <w:spacing w:line="28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</w:t>
            </w:r>
            <w:r w:rsidRPr="00684D5D">
              <w:rPr>
                <w:b/>
                <w:szCs w:val="20"/>
              </w:rPr>
              <w:t>Description</w:t>
            </w:r>
          </w:p>
        </w:tc>
        <w:tc>
          <w:tcPr>
            <w:tcW w:w="9271" w:type="dxa"/>
            <w:gridSpan w:val="6"/>
            <w:tcBorders>
              <w:top w:val="single" w:sz="4" w:space="0" w:color="auto"/>
              <w:bottom w:val="single" w:sz="6" w:space="0" w:color="000000"/>
            </w:tcBorders>
          </w:tcPr>
          <w:p w:rsid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Air mouse by FRDM-KL25Z</w:t>
            </w:r>
          </w:p>
          <w:p w:rsidR="00465FE5" w:rsidRPr="00465FE5" w:rsidRDefault="00465FE5" w:rsidP="008D6A97">
            <w:pPr>
              <w:pStyle w:val="SAP-TablebulletedText"/>
              <w:numPr>
                <w:ilvl w:val="0"/>
                <w:numId w:val="3"/>
              </w:numPr>
            </w:pPr>
            <w:r w:rsidRPr="00465FE5">
              <w:t>It controls the computer cursor by FRDM-KL25Z.</w:t>
            </w:r>
          </w:p>
        </w:tc>
      </w:tr>
      <w:tr w:rsidR="00684D5D" w:rsidRPr="00C46920" w:rsidTr="00465FE5">
        <w:tblPrEx>
          <w:tblCellMar>
            <w:left w:w="115" w:type="dxa"/>
            <w:right w:w="115" w:type="dxa"/>
          </w:tblCellMar>
        </w:tblPrEx>
        <w:trPr>
          <w:trHeight w:val="246"/>
        </w:trPr>
        <w:tc>
          <w:tcPr>
            <w:tcW w:w="110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684D5D" w:rsidRPr="00C46920" w:rsidRDefault="00684D5D" w:rsidP="008B0C22">
            <w:pPr>
              <w:rPr>
                <w:b/>
                <w:sz w:val="32"/>
                <w:szCs w:val="32"/>
              </w:rPr>
            </w:pPr>
            <w:r w:rsidRPr="00C46920">
              <w:rPr>
                <w:b/>
                <w:spacing w:val="20"/>
                <w:sz w:val="32"/>
                <w:szCs w:val="32"/>
              </w:rPr>
              <w:t>Achievements</w:t>
            </w:r>
          </w:p>
        </w:tc>
      </w:tr>
    </w:tbl>
    <w:p w:rsidR="00C46920" w:rsidRPr="00C46920" w:rsidRDefault="00C46920" w:rsidP="00C46920">
      <w:pPr>
        <w:rPr>
          <w:vanish/>
        </w:rPr>
      </w:pPr>
    </w:p>
    <w:tbl>
      <w:tblPr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0"/>
        <w:gridCol w:w="9180"/>
      </w:tblGrid>
      <w:tr w:rsidR="004649D2" w:rsidRPr="00722C59" w:rsidTr="00684D5D">
        <w:trPr>
          <w:trHeight w:val="619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649D2" w:rsidRPr="00684D5D" w:rsidRDefault="004649D2" w:rsidP="00C46920">
            <w:pPr>
              <w:spacing w:line="28" w:lineRule="atLeast"/>
              <w:jc w:val="center"/>
              <w:rPr>
                <w:b/>
                <w:szCs w:val="21"/>
              </w:rPr>
            </w:pPr>
            <w:r w:rsidRPr="00684D5D">
              <w:rPr>
                <w:b/>
                <w:szCs w:val="21"/>
              </w:rPr>
              <w:t>Extra-Curricular</w:t>
            </w:r>
          </w:p>
          <w:p w:rsidR="004649D2" w:rsidRPr="00684D5D" w:rsidRDefault="004649D2" w:rsidP="00F701DA">
            <w:pPr>
              <w:rPr>
                <w:b/>
                <w:szCs w:val="21"/>
              </w:rPr>
            </w:pP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Awarded by Sub-District Collector for best performance in Study and sports.</w:t>
            </w:r>
          </w:p>
          <w:p w:rsidR="00440A61" w:rsidRPr="00772EB5" w:rsidRDefault="00440A61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Got selected for Government State level Volleyball tournament for 3 times.</w:t>
            </w:r>
          </w:p>
          <w:p w:rsidR="00772EB5" w:rsidRP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Topper in School till 11th class.</w:t>
            </w:r>
          </w:p>
          <w:p w:rsidR="00772EB5" w:rsidRP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 xml:space="preserve"> Getting Scholarship by Ministry of Human Resource Development (MHRD) for best performance in 12th board exam.</w:t>
            </w:r>
          </w:p>
          <w:p w:rsidR="00772EB5" w:rsidRP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 Awarded by "MAHILA OR BAAL VIKAS SANSTHAN UDAIPUR" for best performance in study.</w:t>
            </w:r>
          </w:p>
          <w:p w:rsidR="00772EB5" w:rsidRP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 Awarded by "BHARTIYA SANSKRITI GYAN SANSTHAN" for best performance in BHARTIYA SANSKRITI GYAN EXAM.</w:t>
            </w:r>
          </w:p>
          <w:p w:rsidR="00772EB5" w:rsidRP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Awarded for Best District volleyball player (under 17 level).</w:t>
            </w:r>
          </w:p>
          <w:p w:rsidR="00772EB5" w:rsidRPr="00772EB5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>Played CRICKET for DISTRICT team.</w:t>
            </w:r>
          </w:p>
          <w:p w:rsidR="006974A6" w:rsidRPr="00772EB5" w:rsidRDefault="006974A6" w:rsidP="00772EB5">
            <w:pPr>
              <w:spacing w:line="276" w:lineRule="auto"/>
              <w:contextualSpacing/>
              <w:rPr>
                <w:bCs/>
                <w:color w:val="000000"/>
                <w:sz w:val="20"/>
                <w:szCs w:val="20"/>
              </w:rPr>
            </w:pPr>
          </w:p>
        </w:tc>
      </w:tr>
    </w:tbl>
    <w:p w:rsidR="00C46920" w:rsidRPr="00C46920" w:rsidRDefault="00C46920" w:rsidP="00C46920">
      <w:pPr>
        <w:rPr>
          <w:vanish/>
        </w:rPr>
      </w:pPr>
    </w:p>
    <w:tbl>
      <w:tblPr>
        <w:tblW w:w="10980" w:type="dxa"/>
        <w:tblInd w:w="-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980"/>
      </w:tblGrid>
      <w:tr w:rsidR="00684D5D" w:rsidRPr="00C46920" w:rsidTr="00684D5D">
        <w:trPr>
          <w:trHeight w:val="20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84D5D" w:rsidRPr="00C46920" w:rsidRDefault="00684D5D" w:rsidP="00684D5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Positions Held</w:t>
            </w:r>
          </w:p>
        </w:tc>
      </w:tr>
      <w:tr w:rsidR="00684D5D" w:rsidRPr="00722C59" w:rsidTr="00684D5D">
        <w:trPr>
          <w:trHeight w:val="432"/>
        </w:trPr>
        <w:tc>
          <w:tcPr>
            <w:tcW w:w="10980" w:type="dxa"/>
          </w:tcPr>
          <w:p w:rsidR="00772EB5" w:rsidRDefault="00684D5D" w:rsidP="008D6A97">
            <w:pPr>
              <w:pStyle w:val="SAP-TablebulletedText"/>
              <w:numPr>
                <w:ilvl w:val="0"/>
                <w:numId w:val="3"/>
              </w:numPr>
            </w:pPr>
            <w:r w:rsidRPr="00722C59">
              <w:t>Successfully organized a Cri</w:t>
            </w:r>
            <w:r w:rsidR="00772EB5">
              <w:t>cket Tournament in the year 2012</w:t>
            </w:r>
          </w:p>
          <w:p w:rsidR="00684D5D" w:rsidRPr="00722C59" w:rsidRDefault="00772EB5" w:rsidP="008D6A97">
            <w:pPr>
              <w:pStyle w:val="SAP-TablebulletedText"/>
              <w:numPr>
                <w:ilvl w:val="0"/>
                <w:numId w:val="3"/>
              </w:numPr>
            </w:pPr>
            <w:r w:rsidRPr="00772EB5">
              <w:t xml:space="preserve"> Worked as VICE PRESIDENT MEMBERSHIP of TECHNO ARISTON TOASTMASTER INTERNATIONAL CLUB.</w:t>
            </w:r>
          </w:p>
        </w:tc>
      </w:tr>
      <w:tr w:rsidR="00D15235" w:rsidRPr="00C46920" w:rsidTr="00684D5D">
        <w:trPr>
          <w:trHeight w:val="246"/>
        </w:trPr>
        <w:tc>
          <w:tcPr>
            <w:tcW w:w="10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D15235" w:rsidRPr="00C46920" w:rsidRDefault="00D15235" w:rsidP="008B0C22">
            <w:pPr>
              <w:rPr>
                <w:b/>
                <w:sz w:val="32"/>
                <w:szCs w:val="32"/>
              </w:rPr>
            </w:pPr>
            <w:r w:rsidRPr="00C46920">
              <w:rPr>
                <w:b/>
                <w:spacing w:val="20"/>
                <w:sz w:val="32"/>
                <w:szCs w:val="32"/>
              </w:rPr>
              <w:t>Hobbies/Interests</w:t>
            </w:r>
          </w:p>
        </w:tc>
      </w:tr>
    </w:tbl>
    <w:p w:rsidR="00C46920" w:rsidRPr="00C46920" w:rsidRDefault="00C46920" w:rsidP="00C46920">
      <w:pPr>
        <w:rPr>
          <w:vanish/>
        </w:rPr>
      </w:pPr>
    </w:p>
    <w:tbl>
      <w:tblPr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0"/>
      </w:tblGrid>
      <w:tr w:rsidR="00D15235" w:rsidRPr="00722C59" w:rsidTr="00C46920">
        <w:trPr>
          <w:trHeight w:val="413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5235" w:rsidRDefault="00E32652" w:rsidP="008D6A97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 w:rsidRPr="00C46920">
              <w:rPr>
                <w:color w:val="000000"/>
                <w:sz w:val="20"/>
                <w:szCs w:val="20"/>
              </w:rPr>
              <w:t xml:space="preserve">Playing </w:t>
            </w:r>
            <w:r w:rsidR="00F863AF" w:rsidRPr="00C46920">
              <w:rPr>
                <w:color w:val="000000"/>
                <w:sz w:val="20"/>
                <w:szCs w:val="20"/>
              </w:rPr>
              <w:t>cricket,</w:t>
            </w:r>
            <w:r w:rsidR="00F863AF">
              <w:rPr>
                <w:color w:val="000000"/>
                <w:sz w:val="20"/>
                <w:szCs w:val="20"/>
              </w:rPr>
              <w:t xml:space="preserve"> Volleyball</w:t>
            </w:r>
          </w:p>
          <w:p w:rsidR="00F863AF" w:rsidRDefault="00F863AF" w:rsidP="008D6A97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Listening Music </w:t>
            </w:r>
          </w:p>
          <w:p w:rsidR="00242FAA" w:rsidRPr="00C46920" w:rsidRDefault="00242FAA" w:rsidP="008D6A97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Travelling </w:t>
            </w:r>
          </w:p>
        </w:tc>
      </w:tr>
    </w:tbl>
    <w:p w:rsidR="001527DD" w:rsidRDefault="001527DD" w:rsidP="00D15235">
      <w:pPr>
        <w:rPr>
          <w:sz w:val="21"/>
          <w:szCs w:val="21"/>
        </w:rPr>
      </w:pPr>
    </w:p>
    <w:p w:rsidR="00684D5D" w:rsidRPr="00684D5D" w:rsidRDefault="00684D5D" w:rsidP="00D15235">
      <w:pPr>
        <w:rPr>
          <w:b/>
          <w:sz w:val="32"/>
          <w:szCs w:val="32"/>
          <w:lang w:val="en-IN"/>
        </w:rPr>
      </w:pPr>
      <w:r w:rsidRPr="00684D5D">
        <w:rPr>
          <w:b/>
          <w:sz w:val="32"/>
          <w:szCs w:val="32"/>
          <w:lang w:val="en-IN"/>
        </w:rPr>
        <w:t>Declaration</w:t>
      </w:r>
    </w:p>
    <w:p w:rsidR="00684D5D" w:rsidRDefault="00684D5D" w:rsidP="00D15235">
      <w:pPr>
        <w:rPr>
          <w:lang w:val="en-IN"/>
        </w:rPr>
      </w:pPr>
    </w:p>
    <w:p w:rsidR="00684D5D" w:rsidRDefault="00684D5D" w:rsidP="00D15235">
      <w:pPr>
        <w:rPr>
          <w:lang w:val="en-IN"/>
        </w:rPr>
      </w:pPr>
      <w:r w:rsidRPr="00684D5D">
        <w:rPr>
          <w:lang w:val="en-IN"/>
        </w:rPr>
        <w:t>I hereby declare that the information furnished above is true to the best of my knowledge</w:t>
      </w:r>
      <w:r>
        <w:rPr>
          <w:lang w:val="en-IN"/>
        </w:rPr>
        <w:t xml:space="preserve"> &amp; belief.</w:t>
      </w:r>
    </w:p>
    <w:p w:rsidR="00684D5D" w:rsidRDefault="00684D5D" w:rsidP="00D15235">
      <w:pPr>
        <w:rPr>
          <w:lang w:val="en-IN"/>
        </w:rPr>
      </w:pPr>
    </w:p>
    <w:p w:rsidR="00684D5D" w:rsidRDefault="00684D5D" w:rsidP="00D15235">
      <w:pPr>
        <w:rPr>
          <w:lang w:val="en-IN"/>
        </w:rPr>
      </w:pPr>
    </w:p>
    <w:p w:rsidR="00684D5D" w:rsidRPr="0068032B" w:rsidRDefault="00684D5D" w:rsidP="00D15235">
      <w:pPr>
        <w:rPr>
          <w:b/>
          <w:lang w:val="en-IN"/>
        </w:rPr>
      </w:pPr>
    </w:p>
    <w:p w:rsidR="00684D5D" w:rsidRPr="0068032B" w:rsidRDefault="0068032B" w:rsidP="00D15235">
      <w:pPr>
        <w:rPr>
          <w:b/>
          <w:lang w:val="en-IN"/>
        </w:rPr>
      </w:pP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</w:rPr>
        <w:tab/>
      </w:r>
      <w:r w:rsidRPr="0068032B">
        <w:rPr>
          <w:b/>
          <w:lang w:val="en-IN"/>
        </w:rPr>
        <w:t>RAHUL MENARIA</w:t>
      </w:r>
    </w:p>
    <w:sectPr w:rsidR="00684D5D" w:rsidRPr="0068032B" w:rsidSect="00684D5D">
      <w:headerReference w:type="default" r:id="rId8"/>
      <w:footerReference w:type="default" r:id="rId9"/>
      <w:pgSz w:w="11909" w:h="16834" w:code="9"/>
      <w:pgMar w:top="1296" w:right="1080" w:bottom="432" w:left="1080" w:header="0" w:footer="1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AF9" w:rsidRDefault="00F96AF9">
      <w:r>
        <w:separator/>
      </w:r>
    </w:p>
  </w:endnote>
  <w:endnote w:type="continuationSeparator" w:id="0">
    <w:p w:rsidR="00F96AF9" w:rsidRDefault="00F96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1DA" w:rsidRPr="00953564" w:rsidRDefault="00F701DA" w:rsidP="00837A8F">
    <w:pPr>
      <w:pStyle w:val="Footer"/>
      <w:ind w:left="-1080"/>
      <w:rPr>
        <w:sz w:val="28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AF9" w:rsidRDefault="00F96AF9">
      <w:r>
        <w:separator/>
      </w:r>
    </w:p>
  </w:footnote>
  <w:footnote w:type="continuationSeparator" w:id="0">
    <w:p w:rsidR="00F96AF9" w:rsidRDefault="00F96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1DA" w:rsidRPr="00942C54" w:rsidRDefault="001D1999" w:rsidP="00B009C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49" type="#_x0000_t202" style="position:absolute;margin-left:298.5pt;margin-top:4.2pt;width:222.75pt;height:66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" stroked="f">
          <v:textbox style="mso-next-textbox:#Text Box 9">
            <w:txbxContent>
              <w:p w:rsidR="00F701DA" w:rsidRPr="00691D52" w:rsidRDefault="00942A48" w:rsidP="00651F31">
                <w:pPr>
                  <w:pStyle w:val="Objective"/>
                  <w:spacing w:before="0" w:after="0" w:line="240" w:lineRule="auto"/>
                  <w:ind w:right="-98" w:firstLine="720"/>
                  <w:jc w:val="right"/>
                  <w:rPr>
                    <w:b/>
                    <w:bCs/>
                    <w:sz w:val="30"/>
                    <w:szCs w:val="22"/>
                    <w:lang w:val="nb-NO"/>
                  </w:rPr>
                </w:pPr>
                <w:r>
                  <w:rPr>
                    <w:b/>
                    <w:bCs/>
                    <w:sz w:val="30"/>
                    <w:szCs w:val="22"/>
                    <w:lang w:val="nb-NO"/>
                  </w:rPr>
                  <w:t>Rahul Menaria</w:t>
                </w:r>
              </w:p>
              <w:p w:rsidR="00F701DA" w:rsidRPr="00691D52" w:rsidRDefault="00942A48" w:rsidP="00651F31">
                <w:pPr>
                  <w:pStyle w:val="Objective"/>
                  <w:spacing w:before="0" w:after="0" w:line="240" w:lineRule="auto"/>
                  <w:ind w:right="-98" w:firstLine="720"/>
                  <w:jc w:val="right"/>
                  <w:rPr>
                    <w:lang w:val="nb-NO"/>
                  </w:rPr>
                </w:pPr>
                <w:r>
                  <w:rPr>
                    <w:lang w:val="nb-NO"/>
                  </w:rPr>
                  <w:t xml:space="preserve">DOB: 9th </w:t>
                </w:r>
                <w:r w:rsidR="004609B5" w:rsidRPr="00691D52">
                  <w:rPr>
                    <w:lang w:val="nb-NO"/>
                  </w:rPr>
                  <w:t xml:space="preserve"> </w:t>
                </w:r>
                <w:r>
                  <w:rPr>
                    <w:lang w:val="nb-NO"/>
                  </w:rPr>
                  <w:t>February,1998</w:t>
                </w:r>
              </w:p>
              <w:p w:rsidR="00F701DA" w:rsidRPr="00691D52" w:rsidRDefault="00F701DA" w:rsidP="00094CDA">
                <w:pPr>
                  <w:ind w:right="-98"/>
                  <w:jc w:val="right"/>
                  <w:rPr>
                    <w:rFonts w:eastAsia="MS Mincho"/>
                    <w:bCs/>
                    <w:sz w:val="20"/>
                    <w:szCs w:val="20"/>
                    <w:lang w:val="fr-FR"/>
                  </w:rPr>
                </w:pPr>
                <w:r w:rsidRPr="00691D52">
                  <w:rPr>
                    <w:rFonts w:eastAsia="MS Mincho"/>
                    <w:sz w:val="20"/>
                    <w:szCs w:val="20"/>
                  </w:rPr>
                  <w:t xml:space="preserve">            Email: </w:t>
                </w:r>
                <w:r w:rsidR="00942A48">
                  <w:rPr>
                    <w:rFonts w:eastAsia="MS Mincho"/>
                    <w:sz w:val="20"/>
                    <w:szCs w:val="20"/>
                  </w:rPr>
                  <w:t>menariar1@gmail.com</w:t>
                </w:r>
              </w:p>
              <w:p w:rsidR="00F701DA" w:rsidRPr="00691D52" w:rsidRDefault="00F701DA" w:rsidP="00953564">
                <w:pPr>
                  <w:pStyle w:val="Objective"/>
                  <w:spacing w:before="0" w:after="0" w:line="240" w:lineRule="auto"/>
                  <w:ind w:right="-98" w:firstLine="720"/>
                  <w:jc w:val="right"/>
                  <w:rPr>
                    <w:lang w:val="fr-FR"/>
                  </w:rPr>
                </w:pPr>
                <w:r w:rsidRPr="00691D52">
                  <w:rPr>
                    <w:lang w:val="fr-FR"/>
                  </w:rPr>
                  <w:t xml:space="preserve">   Contact No : +91 </w:t>
                </w:r>
                <w:r w:rsidR="00942A48">
                  <w:rPr>
                    <w:lang w:val="fr-FR"/>
                  </w:rPr>
                  <w:t>9571887225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0912"/>
    <w:multiLevelType w:val="hybridMultilevel"/>
    <w:tmpl w:val="37B8E19C"/>
    <w:lvl w:ilvl="0" w:tplc="D924B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53C4E"/>
    <w:multiLevelType w:val="hybridMultilevel"/>
    <w:tmpl w:val="37B8E19C"/>
    <w:lvl w:ilvl="0" w:tplc="D924BD8A">
      <w:start w:val="1"/>
      <w:numFmt w:val="bullet"/>
      <w:pStyle w:val="SAP-Tablebulleted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D5D7D"/>
    <w:multiLevelType w:val="hybridMultilevel"/>
    <w:tmpl w:val="19149616"/>
    <w:lvl w:ilvl="0" w:tplc="04090005">
      <w:start w:val="1"/>
      <w:numFmt w:val="bullet"/>
      <w:lvlText w:val=""/>
      <w:lvlJc w:val="left"/>
      <w:pPr>
        <w:ind w:left="587" w:hanging="17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17537E2"/>
    <w:multiLevelType w:val="hybridMultilevel"/>
    <w:tmpl w:val="F7064F5A"/>
    <w:lvl w:ilvl="0" w:tplc="492A36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1AFC"/>
    <w:rsid w:val="000016E2"/>
    <w:rsid w:val="0000198E"/>
    <w:rsid w:val="00004709"/>
    <w:rsid w:val="0000509F"/>
    <w:rsid w:val="00021E6E"/>
    <w:rsid w:val="00044CD4"/>
    <w:rsid w:val="0004628E"/>
    <w:rsid w:val="000548F1"/>
    <w:rsid w:val="000555C3"/>
    <w:rsid w:val="00062506"/>
    <w:rsid w:val="000647A5"/>
    <w:rsid w:val="000662BD"/>
    <w:rsid w:val="00070A9E"/>
    <w:rsid w:val="00071F92"/>
    <w:rsid w:val="000747B5"/>
    <w:rsid w:val="00074BEC"/>
    <w:rsid w:val="000802A7"/>
    <w:rsid w:val="00094CDA"/>
    <w:rsid w:val="000950F3"/>
    <w:rsid w:val="000A3994"/>
    <w:rsid w:val="000A509C"/>
    <w:rsid w:val="000A57DA"/>
    <w:rsid w:val="000B13E4"/>
    <w:rsid w:val="000B1487"/>
    <w:rsid w:val="000B7F89"/>
    <w:rsid w:val="000C628F"/>
    <w:rsid w:val="000D0A13"/>
    <w:rsid w:val="000D3724"/>
    <w:rsid w:val="000E38CE"/>
    <w:rsid w:val="000E7A27"/>
    <w:rsid w:val="000F1747"/>
    <w:rsid w:val="000F1919"/>
    <w:rsid w:val="000F1A32"/>
    <w:rsid w:val="000F35D5"/>
    <w:rsid w:val="000F5909"/>
    <w:rsid w:val="00113CD6"/>
    <w:rsid w:val="00120379"/>
    <w:rsid w:val="00124D11"/>
    <w:rsid w:val="00144750"/>
    <w:rsid w:val="001527DD"/>
    <w:rsid w:val="001528C9"/>
    <w:rsid w:val="00154644"/>
    <w:rsid w:val="00154EE6"/>
    <w:rsid w:val="0015555D"/>
    <w:rsid w:val="00156510"/>
    <w:rsid w:val="00161F5F"/>
    <w:rsid w:val="001807C2"/>
    <w:rsid w:val="001A053C"/>
    <w:rsid w:val="001A565F"/>
    <w:rsid w:val="001A596E"/>
    <w:rsid w:val="001B491C"/>
    <w:rsid w:val="001B7CF9"/>
    <w:rsid w:val="001C05C8"/>
    <w:rsid w:val="001C0D35"/>
    <w:rsid w:val="001C2D77"/>
    <w:rsid w:val="001C5B4B"/>
    <w:rsid w:val="001C7F9F"/>
    <w:rsid w:val="001D1999"/>
    <w:rsid w:val="001D2387"/>
    <w:rsid w:val="001D4F5E"/>
    <w:rsid w:val="001D7075"/>
    <w:rsid w:val="001F05AC"/>
    <w:rsid w:val="001F4973"/>
    <w:rsid w:val="001F6E10"/>
    <w:rsid w:val="00200AD9"/>
    <w:rsid w:val="002012EA"/>
    <w:rsid w:val="0020230B"/>
    <w:rsid w:val="0021260A"/>
    <w:rsid w:val="002174A6"/>
    <w:rsid w:val="00221282"/>
    <w:rsid w:val="0022366E"/>
    <w:rsid w:val="00224134"/>
    <w:rsid w:val="002242F1"/>
    <w:rsid w:val="002303B8"/>
    <w:rsid w:val="00241CD0"/>
    <w:rsid w:val="00242FAA"/>
    <w:rsid w:val="00245D20"/>
    <w:rsid w:val="00251E94"/>
    <w:rsid w:val="002551B4"/>
    <w:rsid w:val="002634FA"/>
    <w:rsid w:val="002656EE"/>
    <w:rsid w:val="0028116C"/>
    <w:rsid w:val="002843B5"/>
    <w:rsid w:val="00285E47"/>
    <w:rsid w:val="00292A85"/>
    <w:rsid w:val="00293AD7"/>
    <w:rsid w:val="00294155"/>
    <w:rsid w:val="00297B19"/>
    <w:rsid w:val="002A4BCB"/>
    <w:rsid w:val="002A7EE7"/>
    <w:rsid w:val="002B06ED"/>
    <w:rsid w:val="002B1C0B"/>
    <w:rsid w:val="002B67EE"/>
    <w:rsid w:val="002B7AE1"/>
    <w:rsid w:val="002C3FD4"/>
    <w:rsid w:val="002C5B1A"/>
    <w:rsid w:val="002C783B"/>
    <w:rsid w:val="002D0C71"/>
    <w:rsid w:val="002D2728"/>
    <w:rsid w:val="002D4843"/>
    <w:rsid w:val="002D603A"/>
    <w:rsid w:val="002E3E17"/>
    <w:rsid w:val="002E60DA"/>
    <w:rsid w:val="002E62D3"/>
    <w:rsid w:val="002F15AB"/>
    <w:rsid w:val="002F3148"/>
    <w:rsid w:val="00300BF0"/>
    <w:rsid w:val="0031143A"/>
    <w:rsid w:val="00313E19"/>
    <w:rsid w:val="003213DF"/>
    <w:rsid w:val="003222E6"/>
    <w:rsid w:val="00327A81"/>
    <w:rsid w:val="00342AA3"/>
    <w:rsid w:val="00342CC1"/>
    <w:rsid w:val="00345BFA"/>
    <w:rsid w:val="003511B2"/>
    <w:rsid w:val="003514B9"/>
    <w:rsid w:val="00351BDC"/>
    <w:rsid w:val="0035391C"/>
    <w:rsid w:val="003601F9"/>
    <w:rsid w:val="00384574"/>
    <w:rsid w:val="00390007"/>
    <w:rsid w:val="00390720"/>
    <w:rsid w:val="00390830"/>
    <w:rsid w:val="00392E43"/>
    <w:rsid w:val="003936DD"/>
    <w:rsid w:val="0039445E"/>
    <w:rsid w:val="003A2297"/>
    <w:rsid w:val="003A32B3"/>
    <w:rsid w:val="003A418C"/>
    <w:rsid w:val="003B7670"/>
    <w:rsid w:val="003C2134"/>
    <w:rsid w:val="003D3D16"/>
    <w:rsid w:val="003E6916"/>
    <w:rsid w:val="003F11D2"/>
    <w:rsid w:val="003F2B9D"/>
    <w:rsid w:val="003F3FC3"/>
    <w:rsid w:val="003F4652"/>
    <w:rsid w:val="00401274"/>
    <w:rsid w:val="004138C1"/>
    <w:rsid w:val="00415637"/>
    <w:rsid w:val="0043797E"/>
    <w:rsid w:val="00440A61"/>
    <w:rsid w:val="004503EF"/>
    <w:rsid w:val="004609B5"/>
    <w:rsid w:val="004649D2"/>
    <w:rsid w:val="00465FE5"/>
    <w:rsid w:val="0047141F"/>
    <w:rsid w:val="00473E0B"/>
    <w:rsid w:val="00476A7F"/>
    <w:rsid w:val="004809DA"/>
    <w:rsid w:val="0049016D"/>
    <w:rsid w:val="00496676"/>
    <w:rsid w:val="004A1B98"/>
    <w:rsid w:val="004B3CF5"/>
    <w:rsid w:val="004B45A6"/>
    <w:rsid w:val="004B5670"/>
    <w:rsid w:val="004B6844"/>
    <w:rsid w:val="004C47D8"/>
    <w:rsid w:val="004D0AB6"/>
    <w:rsid w:val="004E639F"/>
    <w:rsid w:val="004E7E19"/>
    <w:rsid w:val="004F71E1"/>
    <w:rsid w:val="005014C8"/>
    <w:rsid w:val="00504AA6"/>
    <w:rsid w:val="00507897"/>
    <w:rsid w:val="005132DD"/>
    <w:rsid w:val="00514ABA"/>
    <w:rsid w:val="00516D01"/>
    <w:rsid w:val="005203C6"/>
    <w:rsid w:val="0052252E"/>
    <w:rsid w:val="0052489E"/>
    <w:rsid w:val="005268A7"/>
    <w:rsid w:val="0053624A"/>
    <w:rsid w:val="005369F7"/>
    <w:rsid w:val="00540680"/>
    <w:rsid w:val="00547ABE"/>
    <w:rsid w:val="00551607"/>
    <w:rsid w:val="00557F6D"/>
    <w:rsid w:val="0057017C"/>
    <w:rsid w:val="00573F06"/>
    <w:rsid w:val="005847CB"/>
    <w:rsid w:val="00587932"/>
    <w:rsid w:val="005C2F9A"/>
    <w:rsid w:val="005D3D7E"/>
    <w:rsid w:val="005E7FBF"/>
    <w:rsid w:val="005F1FEC"/>
    <w:rsid w:val="005F3358"/>
    <w:rsid w:val="005F591F"/>
    <w:rsid w:val="006017F9"/>
    <w:rsid w:val="006033BC"/>
    <w:rsid w:val="00604561"/>
    <w:rsid w:val="006050CD"/>
    <w:rsid w:val="006050E9"/>
    <w:rsid w:val="006074EE"/>
    <w:rsid w:val="00610172"/>
    <w:rsid w:val="00622544"/>
    <w:rsid w:val="00624534"/>
    <w:rsid w:val="00643BAF"/>
    <w:rsid w:val="00651F31"/>
    <w:rsid w:val="00657275"/>
    <w:rsid w:val="006604BB"/>
    <w:rsid w:val="00666140"/>
    <w:rsid w:val="00673326"/>
    <w:rsid w:val="00676488"/>
    <w:rsid w:val="00676E9B"/>
    <w:rsid w:val="0068032B"/>
    <w:rsid w:val="00684D5D"/>
    <w:rsid w:val="006873A2"/>
    <w:rsid w:val="00691D52"/>
    <w:rsid w:val="00691FC2"/>
    <w:rsid w:val="006920C3"/>
    <w:rsid w:val="006974A6"/>
    <w:rsid w:val="006A1264"/>
    <w:rsid w:val="006A2146"/>
    <w:rsid w:val="006B2494"/>
    <w:rsid w:val="006B76EA"/>
    <w:rsid w:val="006C4B82"/>
    <w:rsid w:val="006C7685"/>
    <w:rsid w:val="006D196E"/>
    <w:rsid w:val="006D4B57"/>
    <w:rsid w:val="006E218D"/>
    <w:rsid w:val="006E23A9"/>
    <w:rsid w:val="006F6408"/>
    <w:rsid w:val="006F7A60"/>
    <w:rsid w:val="006F7F04"/>
    <w:rsid w:val="00704F95"/>
    <w:rsid w:val="00716CFF"/>
    <w:rsid w:val="00722C59"/>
    <w:rsid w:val="007253BD"/>
    <w:rsid w:val="0073787A"/>
    <w:rsid w:val="007419B7"/>
    <w:rsid w:val="0075169A"/>
    <w:rsid w:val="00752182"/>
    <w:rsid w:val="007524AF"/>
    <w:rsid w:val="00755006"/>
    <w:rsid w:val="00761739"/>
    <w:rsid w:val="00761A66"/>
    <w:rsid w:val="00763C85"/>
    <w:rsid w:val="00772EB5"/>
    <w:rsid w:val="007841D2"/>
    <w:rsid w:val="00791962"/>
    <w:rsid w:val="00792329"/>
    <w:rsid w:val="00793FAC"/>
    <w:rsid w:val="007A10EC"/>
    <w:rsid w:val="007A4F2A"/>
    <w:rsid w:val="007A5B34"/>
    <w:rsid w:val="007A61E7"/>
    <w:rsid w:val="007B17DF"/>
    <w:rsid w:val="007B3F61"/>
    <w:rsid w:val="007B7501"/>
    <w:rsid w:val="007D62C1"/>
    <w:rsid w:val="007E0B25"/>
    <w:rsid w:val="007F660D"/>
    <w:rsid w:val="007F742B"/>
    <w:rsid w:val="00802615"/>
    <w:rsid w:val="00820A98"/>
    <w:rsid w:val="0083190A"/>
    <w:rsid w:val="00835EC6"/>
    <w:rsid w:val="00837A8F"/>
    <w:rsid w:val="00841A97"/>
    <w:rsid w:val="00845663"/>
    <w:rsid w:val="008523DC"/>
    <w:rsid w:val="00857122"/>
    <w:rsid w:val="00857D41"/>
    <w:rsid w:val="0087766C"/>
    <w:rsid w:val="008800D8"/>
    <w:rsid w:val="00895845"/>
    <w:rsid w:val="00895A51"/>
    <w:rsid w:val="008A00EF"/>
    <w:rsid w:val="008A1D08"/>
    <w:rsid w:val="008A5972"/>
    <w:rsid w:val="008A6DBB"/>
    <w:rsid w:val="008B0C22"/>
    <w:rsid w:val="008C5A7F"/>
    <w:rsid w:val="008D6A97"/>
    <w:rsid w:val="008E28CD"/>
    <w:rsid w:val="008E5CF2"/>
    <w:rsid w:val="008E67E3"/>
    <w:rsid w:val="00904495"/>
    <w:rsid w:val="00904D53"/>
    <w:rsid w:val="00907DCC"/>
    <w:rsid w:val="00911E8B"/>
    <w:rsid w:val="009150BA"/>
    <w:rsid w:val="00922CC2"/>
    <w:rsid w:val="00926537"/>
    <w:rsid w:val="00927705"/>
    <w:rsid w:val="009307AC"/>
    <w:rsid w:val="00933D2A"/>
    <w:rsid w:val="00942A48"/>
    <w:rsid w:val="00942C54"/>
    <w:rsid w:val="00945261"/>
    <w:rsid w:val="009502B4"/>
    <w:rsid w:val="00950700"/>
    <w:rsid w:val="00953564"/>
    <w:rsid w:val="009614E4"/>
    <w:rsid w:val="009718BD"/>
    <w:rsid w:val="0097195F"/>
    <w:rsid w:val="009723C5"/>
    <w:rsid w:val="00975F76"/>
    <w:rsid w:val="009824F5"/>
    <w:rsid w:val="009871BA"/>
    <w:rsid w:val="009957B0"/>
    <w:rsid w:val="00996F93"/>
    <w:rsid w:val="009A668A"/>
    <w:rsid w:val="009D2886"/>
    <w:rsid w:val="009E41F2"/>
    <w:rsid w:val="009E7A5E"/>
    <w:rsid w:val="009F5D4B"/>
    <w:rsid w:val="00A00F78"/>
    <w:rsid w:val="00A01CBB"/>
    <w:rsid w:val="00A10BEC"/>
    <w:rsid w:val="00A16919"/>
    <w:rsid w:val="00A22028"/>
    <w:rsid w:val="00A23AFF"/>
    <w:rsid w:val="00A25595"/>
    <w:rsid w:val="00A27C4D"/>
    <w:rsid w:val="00A31C87"/>
    <w:rsid w:val="00A3200B"/>
    <w:rsid w:val="00A42890"/>
    <w:rsid w:val="00A60CCA"/>
    <w:rsid w:val="00A61C85"/>
    <w:rsid w:val="00A671DB"/>
    <w:rsid w:val="00A74095"/>
    <w:rsid w:val="00A75905"/>
    <w:rsid w:val="00A802B7"/>
    <w:rsid w:val="00A831FB"/>
    <w:rsid w:val="00A86B39"/>
    <w:rsid w:val="00AA4777"/>
    <w:rsid w:val="00AC13E9"/>
    <w:rsid w:val="00AC2B94"/>
    <w:rsid w:val="00AC4A74"/>
    <w:rsid w:val="00AD115B"/>
    <w:rsid w:val="00AD1AE6"/>
    <w:rsid w:val="00AD54F0"/>
    <w:rsid w:val="00AD7DC0"/>
    <w:rsid w:val="00AE012E"/>
    <w:rsid w:val="00AE24D9"/>
    <w:rsid w:val="00AE5906"/>
    <w:rsid w:val="00AF1743"/>
    <w:rsid w:val="00AF1A1A"/>
    <w:rsid w:val="00AF4D00"/>
    <w:rsid w:val="00AF62F3"/>
    <w:rsid w:val="00B009C6"/>
    <w:rsid w:val="00B11E20"/>
    <w:rsid w:val="00B11E9B"/>
    <w:rsid w:val="00B16C6A"/>
    <w:rsid w:val="00B17967"/>
    <w:rsid w:val="00B32CF2"/>
    <w:rsid w:val="00B348AD"/>
    <w:rsid w:val="00B35B3E"/>
    <w:rsid w:val="00B4423B"/>
    <w:rsid w:val="00B53F5B"/>
    <w:rsid w:val="00B56E73"/>
    <w:rsid w:val="00B60687"/>
    <w:rsid w:val="00B60A4F"/>
    <w:rsid w:val="00B66042"/>
    <w:rsid w:val="00B77C58"/>
    <w:rsid w:val="00B868B9"/>
    <w:rsid w:val="00B90E05"/>
    <w:rsid w:val="00B92C87"/>
    <w:rsid w:val="00B948AB"/>
    <w:rsid w:val="00B959B5"/>
    <w:rsid w:val="00B97C6E"/>
    <w:rsid w:val="00BA0234"/>
    <w:rsid w:val="00BB63AA"/>
    <w:rsid w:val="00BC0EEC"/>
    <w:rsid w:val="00BC442D"/>
    <w:rsid w:val="00BC482F"/>
    <w:rsid w:val="00BD26C6"/>
    <w:rsid w:val="00BD284B"/>
    <w:rsid w:val="00BD2DFB"/>
    <w:rsid w:val="00BE2773"/>
    <w:rsid w:val="00BE4FDD"/>
    <w:rsid w:val="00BF017F"/>
    <w:rsid w:val="00C03097"/>
    <w:rsid w:val="00C04C1C"/>
    <w:rsid w:val="00C07A04"/>
    <w:rsid w:val="00C07E87"/>
    <w:rsid w:val="00C14D25"/>
    <w:rsid w:val="00C15405"/>
    <w:rsid w:val="00C324FD"/>
    <w:rsid w:val="00C36D38"/>
    <w:rsid w:val="00C43902"/>
    <w:rsid w:val="00C43F72"/>
    <w:rsid w:val="00C46920"/>
    <w:rsid w:val="00C52FC8"/>
    <w:rsid w:val="00C71CAC"/>
    <w:rsid w:val="00C803A4"/>
    <w:rsid w:val="00C85908"/>
    <w:rsid w:val="00CB0EBD"/>
    <w:rsid w:val="00CB2CFA"/>
    <w:rsid w:val="00CB61F6"/>
    <w:rsid w:val="00CC6494"/>
    <w:rsid w:val="00CD6934"/>
    <w:rsid w:val="00CE2671"/>
    <w:rsid w:val="00CE6535"/>
    <w:rsid w:val="00CE7FE5"/>
    <w:rsid w:val="00CF754D"/>
    <w:rsid w:val="00D01253"/>
    <w:rsid w:val="00D068E0"/>
    <w:rsid w:val="00D07835"/>
    <w:rsid w:val="00D15235"/>
    <w:rsid w:val="00D1541B"/>
    <w:rsid w:val="00D220C7"/>
    <w:rsid w:val="00D22662"/>
    <w:rsid w:val="00D25E8F"/>
    <w:rsid w:val="00D25EB0"/>
    <w:rsid w:val="00D3365F"/>
    <w:rsid w:val="00D336D9"/>
    <w:rsid w:val="00D37C6A"/>
    <w:rsid w:val="00D45691"/>
    <w:rsid w:val="00D46906"/>
    <w:rsid w:val="00D501D7"/>
    <w:rsid w:val="00D51904"/>
    <w:rsid w:val="00D51DAB"/>
    <w:rsid w:val="00D53D6A"/>
    <w:rsid w:val="00D65306"/>
    <w:rsid w:val="00D6568C"/>
    <w:rsid w:val="00D74B75"/>
    <w:rsid w:val="00D76AF5"/>
    <w:rsid w:val="00D83872"/>
    <w:rsid w:val="00D8726E"/>
    <w:rsid w:val="00D90C1B"/>
    <w:rsid w:val="00D9175D"/>
    <w:rsid w:val="00D9386A"/>
    <w:rsid w:val="00DA5CE3"/>
    <w:rsid w:val="00DA6183"/>
    <w:rsid w:val="00DB0C66"/>
    <w:rsid w:val="00DB199A"/>
    <w:rsid w:val="00DB393B"/>
    <w:rsid w:val="00DC1AFC"/>
    <w:rsid w:val="00DC2D74"/>
    <w:rsid w:val="00DC33FF"/>
    <w:rsid w:val="00DC5AC2"/>
    <w:rsid w:val="00DD4605"/>
    <w:rsid w:val="00DD6477"/>
    <w:rsid w:val="00DE5A1D"/>
    <w:rsid w:val="00DF34F8"/>
    <w:rsid w:val="00E03BCE"/>
    <w:rsid w:val="00E03E8E"/>
    <w:rsid w:val="00E1208E"/>
    <w:rsid w:val="00E16977"/>
    <w:rsid w:val="00E2365B"/>
    <w:rsid w:val="00E30CCA"/>
    <w:rsid w:val="00E32652"/>
    <w:rsid w:val="00E32E4E"/>
    <w:rsid w:val="00E46A49"/>
    <w:rsid w:val="00E82058"/>
    <w:rsid w:val="00E842F2"/>
    <w:rsid w:val="00E87EFB"/>
    <w:rsid w:val="00E905C5"/>
    <w:rsid w:val="00EA20E6"/>
    <w:rsid w:val="00EB48AE"/>
    <w:rsid w:val="00EC14EC"/>
    <w:rsid w:val="00EC7830"/>
    <w:rsid w:val="00ED68EC"/>
    <w:rsid w:val="00EE2E2E"/>
    <w:rsid w:val="00EE4148"/>
    <w:rsid w:val="00EE7AA4"/>
    <w:rsid w:val="00EF08D8"/>
    <w:rsid w:val="00EF3BE6"/>
    <w:rsid w:val="00EF789D"/>
    <w:rsid w:val="00F03005"/>
    <w:rsid w:val="00F071D9"/>
    <w:rsid w:val="00F12CF0"/>
    <w:rsid w:val="00F33596"/>
    <w:rsid w:val="00F442EB"/>
    <w:rsid w:val="00F4681D"/>
    <w:rsid w:val="00F46DC2"/>
    <w:rsid w:val="00F55EB7"/>
    <w:rsid w:val="00F57128"/>
    <w:rsid w:val="00F63F1D"/>
    <w:rsid w:val="00F640FE"/>
    <w:rsid w:val="00F65E9E"/>
    <w:rsid w:val="00F701DA"/>
    <w:rsid w:val="00F717D7"/>
    <w:rsid w:val="00F75582"/>
    <w:rsid w:val="00F77E61"/>
    <w:rsid w:val="00F81A15"/>
    <w:rsid w:val="00F863AF"/>
    <w:rsid w:val="00F86E67"/>
    <w:rsid w:val="00F9192E"/>
    <w:rsid w:val="00F9360B"/>
    <w:rsid w:val="00F94A11"/>
    <w:rsid w:val="00F954E2"/>
    <w:rsid w:val="00F95D36"/>
    <w:rsid w:val="00F96AF9"/>
    <w:rsid w:val="00FA1A71"/>
    <w:rsid w:val="00FA206A"/>
    <w:rsid w:val="00FA41A5"/>
    <w:rsid w:val="00FA521C"/>
    <w:rsid w:val="00FA52D0"/>
    <w:rsid w:val="00FA5F52"/>
    <w:rsid w:val="00FB01F5"/>
    <w:rsid w:val="00FB74EE"/>
    <w:rsid w:val="00FB7920"/>
    <w:rsid w:val="00FB7EDE"/>
    <w:rsid w:val="00FC0EBB"/>
    <w:rsid w:val="00FE6ECC"/>
    <w:rsid w:val="00FF0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D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F9360B"/>
    <w:pPr>
      <w:spacing w:before="220" w:after="220" w:line="220" w:lineRule="atLeast"/>
    </w:pPr>
    <w:rPr>
      <w:rFonts w:eastAsia="MS Mincho"/>
      <w:sz w:val="20"/>
      <w:szCs w:val="20"/>
    </w:rPr>
  </w:style>
  <w:style w:type="paragraph" w:styleId="BodyText">
    <w:name w:val="Body Text"/>
    <w:basedOn w:val="Normal"/>
    <w:rsid w:val="00F9360B"/>
    <w:pPr>
      <w:spacing w:after="120"/>
    </w:pPr>
    <w:rPr>
      <w:rFonts w:eastAsia="MS Mincho"/>
    </w:rPr>
  </w:style>
  <w:style w:type="paragraph" w:styleId="Header">
    <w:name w:val="header"/>
    <w:basedOn w:val="Normal"/>
    <w:rsid w:val="004E63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639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336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6ED"/>
    <w:pPr>
      <w:ind w:left="720"/>
      <w:contextualSpacing/>
    </w:pPr>
  </w:style>
  <w:style w:type="table" w:styleId="TableGrid">
    <w:name w:val="Table Grid"/>
    <w:basedOn w:val="TableNormal"/>
    <w:rsid w:val="00BC4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B6844"/>
    <w:rPr>
      <w:color w:val="0000FF"/>
      <w:u w:val="single"/>
    </w:rPr>
  </w:style>
  <w:style w:type="paragraph" w:customStyle="1" w:styleId="SAP-TablebulletedText">
    <w:name w:val="SAP - Table bulleted Text"/>
    <w:basedOn w:val="Normal"/>
    <w:autoRedefine/>
    <w:rsid w:val="00F33596"/>
    <w:pPr>
      <w:numPr>
        <w:numId w:val="2"/>
      </w:numPr>
      <w:spacing w:line="260" w:lineRule="exact"/>
    </w:pPr>
    <w:rPr>
      <w:noProof/>
      <w:sz w:val="20"/>
      <w:szCs w:val="18"/>
    </w:rPr>
  </w:style>
  <w:style w:type="character" w:styleId="CommentReference">
    <w:name w:val="annotation reference"/>
    <w:rsid w:val="002E60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0DA"/>
    <w:rPr>
      <w:sz w:val="20"/>
      <w:szCs w:val="20"/>
    </w:rPr>
  </w:style>
  <w:style w:type="character" w:customStyle="1" w:styleId="CommentTextChar">
    <w:name w:val="Comment Text Char"/>
    <w:link w:val="CommentText"/>
    <w:rsid w:val="002E60D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0DA"/>
    <w:rPr>
      <w:b/>
      <w:bCs/>
    </w:rPr>
  </w:style>
  <w:style w:type="character" w:customStyle="1" w:styleId="CommentSubjectChar">
    <w:name w:val="Comment Subject Char"/>
    <w:link w:val="CommentSubject"/>
    <w:rsid w:val="002E60DA"/>
    <w:rPr>
      <w:b/>
      <w:bCs/>
      <w:lang w:val="en-US" w:eastAsia="en-US"/>
    </w:rPr>
  </w:style>
  <w:style w:type="character" w:customStyle="1" w:styleId="apple-converted-space">
    <w:name w:val="apple-converted-space"/>
    <w:rsid w:val="00F9192E"/>
  </w:style>
  <w:style w:type="table" w:customStyle="1" w:styleId="TableGrid1">
    <w:name w:val="Table Grid1"/>
    <w:basedOn w:val="TableNormal"/>
    <w:next w:val="TableGrid"/>
    <w:uiPriority w:val="59"/>
    <w:rsid w:val="00F94A1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C2B94"/>
    <w:pPr>
      <w:autoSpaceDE w:val="0"/>
      <w:autoSpaceDN w:val="0"/>
      <w:adjustRightInd w:val="0"/>
    </w:pPr>
    <w:rPr>
      <w:color w:val="000000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72EB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\Desktop\Personal\CV\Empty%20CVs\Resume%20Tempelate\IM%20Tempelates\Resume_IM_%20Fina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8530C-73A5-46E9-8B30-8D7211EA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Resume_IM_ Finance</Template>
  <TotalTime>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Microsoft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Ravi</dc:creator>
  <cp:lastModifiedBy>Rahul Menaria</cp:lastModifiedBy>
  <cp:revision>2</cp:revision>
  <cp:lastPrinted>2013-07-20T17:39:00Z</cp:lastPrinted>
  <dcterms:created xsi:type="dcterms:W3CDTF">2017-08-09T17:10:00Z</dcterms:created>
  <dcterms:modified xsi:type="dcterms:W3CDTF">2017-08-09T17:10:00Z</dcterms:modified>
</cp:coreProperties>
</file>